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sz w:val="28"/>
          <w:szCs w:val="28"/>
        </w:rPr>
        <w:alias w:val="Author"/>
        <w:tag w:val=""/>
        <w:id w:val="-1057703664"/>
        <w:placeholder>
          <w:docPart w:val="2DAF5085D617453D8BBAD99C024BA136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15:appearance w15:val="hidden"/>
        <w:text/>
      </w:sdtPr>
      <w:sdtEndPr/>
      <w:sdtContent>
        <w:p w14:paraId="56810E0D" w14:textId="77777777" w:rsidR="00320560" w:rsidRDefault="008D6AD3">
          <w:pPr>
            <w:pStyle w:val="Title"/>
          </w:pPr>
          <w:r>
            <w:rPr>
              <w:sz w:val="28"/>
              <w:szCs w:val="28"/>
            </w:rPr>
            <w:t>Diego Guisande</w:t>
          </w:r>
        </w:p>
      </w:sdtContent>
    </w:sdt>
    <w:p w14:paraId="3004EB8E" w14:textId="77777777" w:rsidR="00E857FB" w:rsidRDefault="00D65E3F" w:rsidP="00A16D47">
      <w:r>
        <w:t>6730 4</w:t>
      </w:r>
      <w:r w:rsidRPr="00D65E3F">
        <w:rPr>
          <w:vertAlign w:val="superscript"/>
        </w:rPr>
        <w:t>th</w:t>
      </w:r>
      <w:r>
        <w:t xml:space="preserve"> Ave. Unit#412D </w:t>
      </w:r>
      <w:r w:rsidR="00320560">
        <w:t>|</w:t>
      </w:r>
      <w:r>
        <w:t xml:space="preserve"> Sacramento</w:t>
      </w:r>
      <w:r w:rsidR="004054CB">
        <w:t xml:space="preserve">, CA </w:t>
      </w:r>
      <w:r>
        <w:t>95817</w:t>
      </w:r>
      <w:r w:rsidR="00320560">
        <w:t xml:space="preserve"> | </w:t>
      </w:r>
      <w:r w:rsidR="004054CB">
        <w:t>510-</w:t>
      </w:r>
      <w:r>
        <w:t>648</w:t>
      </w:r>
      <w:r w:rsidR="004054CB">
        <w:t>-</w:t>
      </w:r>
      <w:r>
        <w:t>7352</w:t>
      </w:r>
      <w:r w:rsidR="00320560">
        <w:t xml:space="preserve"> | </w:t>
      </w:r>
      <w:r>
        <w:t>DGuisande873@gmail.com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9" w:type="dxa"/>
          <w:left w:w="0" w:type="dxa"/>
          <w:bottom w:w="29" w:type="dxa"/>
          <w:right w:w="0" w:type="dxa"/>
        </w:tblCellMar>
        <w:tblLook w:val="04A0" w:firstRow="1" w:lastRow="0" w:firstColumn="1" w:lastColumn="0" w:noHBand="0" w:noVBand="1"/>
        <w:tblDescription w:val="Resume content table"/>
      </w:tblPr>
      <w:tblGrid>
        <w:gridCol w:w="7981"/>
        <w:gridCol w:w="1379"/>
      </w:tblGrid>
      <w:tr w:rsidR="004054CB" w14:paraId="1FBBC0BF" w14:textId="77777777" w:rsidTr="00320560">
        <w:tc>
          <w:tcPr>
            <w:tcW w:w="7981" w:type="dxa"/>
            <w:tcMar>
              <w:top w:w="576" w:type="dxa"/>
              <w:bottom w:w="0" w:type="dxa"/>
              <w:right w:w="144" w:type="dxa"/>
            </w:tcMar>
            <w:vAlign w:val="bottom"/>
          </w:tcPr>
          <w:p w14:paraId="47CD7077" w14:textId="77777777" w:rsidR="004054CB" w:rsidRDefault="00692472">
            <w:pPr>
              <w:pStyle w:val="Heading1"/>
            </w:pPr>
            <w:sdt>
              <w:sdtPr>
                <w:id w:val="-648590228"/>
                <w:placeholder>
                  <w:docPart w:val="3EDFCB3748F44E7AB326E311B5F2A82E"/>
                </w:placeholder>
                <w:temporary/>
                <w:showingPlcHdr/>
                <w15:appearance w15:val="hidden"/>
              </w:sdtPr>
              <w:sdtEndPr/>
              <w:sdtContent>
                <w:r w:rsidR="004054CB">
                  <w:t>Education</w:t>
                </w:r>
              </w:sdtContent>
            </w:sdt>
          </w:p>
        </w:tc>
        <w:tc>
          <w:tcPr>
            <w:tcW w:w="1379" w:type="dxa"/>
            <w:tcMar>
              <w:top w:w="576" w:type="dxa"/>
            </w:tcMar>
          </w:tcPr>
          <w:p w14:paraId="2F6062D1" w14:textId="77777777" w:rsidR="004054CB" w:rsidRDefault="004054CB">
            <w:pPr>
              <w:pStyle w:val="Heading1"/>
            </w:pPr>
          </w:p>
        </w:tc>
      </w:tr>
      <w:tr w:rsidR="004054CB" w14:paraId="7AEC3AD7" w14:textId="77777777" w:rsidTr="00320560">
        <w:tc>
          <w:tcPr>
            <w:tcW w:w="7981" w:type="dxa"/>
            <w:tcMar>
              <w:bottom w:w="230" w:type="dxa"/>
              <w:right w:w="144" w:type="dxa"/>
            </w:tcMar>
          </w:tcPr>
          <w:p w14:paraId="00DE2A8B" w14:textId="77777777" w:rsidR="004054CB" w:rsidRDefault="00D65E3F">
            <w:r>
              <w:t xml:space="preserve">Pursuing </w:t>
            </w:r>
            <w:r w:rsidR="004054CB">
              <w:t xml:space="preserve">Bachelor’s Degree </w:t>
            </w:r>
            <w:r w:rsidR="001304C6">
              <w:t xml:space="preserve">at </w:t>
            </w:r>
            <w:r w:rsidR="004054CB">
              <w:rPr>
                <w:rStyle w:val="Emphasis"/>
              </w:rPr>
              <w:t>California State University, Sacramento</w:t>
            </w:r>
          </w:p>
        </w:tc>
        <w:tc>
          <w:tcPr>
            <w:tcW w:w="1379" w:type="dxa"/>
          </w:tcPr>
          <w:p w14:paraId="6612D117" w14:textId="77777777" w:rsidR="004054CB" w:rsidRDefault="004054CB"/>
        </w:tc>
      </w:tr>
      <w:tr w:rsidR="004054CB" w14:paraId="09E17588" w14:textId="77777777" w:rsidTr="00C7529A">
        <w:tc>
          <w:tcPr>
            <w:tcW w:w="7981" w:type="dxa"/>
            <w:tcMar>
              <w:bottom w:w="0" w:type="dxa"/>
              <w:right w:w="144" w:type="dxa"/>
            </w:tcMar>
          </w:tcPr>
          <w:p w14:paraId="539A4D74" w14:textId="77777777" w:rsidR="004054CB" w:rsidRDefault="004054CB" w:rsidP="004054CB">
            <w:pPr>
              <w:pStyle w:val="ListBullet"/>
            </w:pPr>
            <w:r w:rsidRPr="004054CB">
              <w:rPr>
                <w:b/>
              </w:rPr>
              <w:t>Major</w:t>
            </w:r>
            <w:r>
              <w:t>: Business Administration</w:t>
            </w:r>
          </w:p>
          <w:p w14:paraId="619A4503" w14:textId="77777777" w:rsidR="004054CB" w:rsidRDefault="004054CB" w:rsidP="004054CB">
            <w:pPr>
              <w:pStyle w:val="ListBullet"/>
            </w:pPr>
            <w:r w:rsidRPr="004054CB">
              <w:rPr>
                <w:b/>
              </w:rPr>
              <w:t>Concentration</w:t>
            </w:r>
            <w:r>
              <w:t>: Management Information Systems</w:t>
            </w:r>
          </w:p>
          <w:p w14:paraId="7656772D" w14:textId="77777777" w:rsidR="004054CB" w:rsidRPr="004054CB" w:rsidRDefault="004054CB" w:rsidP="004054CB">
            <w:pPr>
              <w:pStyle w:val="ListBullet"/>
              <w:rPr>
                <w:u w:val="single"/>
              </w:rPr>
            </w:pPr>
            <w:r w:rsidRPr="004054CB">
              <w:rPr>
                <w:b/>
                <w:u w:val="single"/>
              </w:rPr>
              <w:t>Related</w:t>
            </w:r>
            <w:r w:rsidRPr="004054CB">
              <w:rPr>
                <w:u w:val="single"/>
              </w:rPr>
              <w:t xml:space="preserve"> </w:t>
            </w:r>
            <w:r w:rsidRPr="004054CB">
              <w:rPr>
                <w:b/>
                <w:u w:val="single"/>
              </w:rPr>
              <w:t>Coursework</w:t>
            </w:r>
            <w:r w:rsidRPr="004054CB">
              <w:rPr>
                <w:u w:val="single"/>
              </w:rPr>
              <w:t xml:space="preserve">: </w:t>
            </w:r>
          </w:p>
          <w:p w14:paraId="6E26F98C" w14:textId="77777777" w:rsidR="004054CB" w:rsidRDefault="001304C6" w:rsidP="00D65E3F">
            <w:pPr>
              <w:pStyle w:val="ListBullet"/>
              <w:numPr>
                <w:ilvl w:val="0"/>
                <w:numId w:val="0"/>
              </w:numPr>
              <w:ind w:left="450"/>
            </w:pPr>
            <w:r>
              <w:t>Business Communication, Organizational Behavior</w:t>
            </w:r>
            <w:r w:rsidRPr="001304C6">
              <w:t>,</w:t>
            </w:r>
            <w:r w:rsidRPr="001304C6">
              <w:rPr>
                <w:b/>
              </w:rPr>
              <w:t xml:space="preserve"> </w:t>
            </w:r>
            <w:r w:rsidR="00617C0C">
              <w:rPr>
                <w:b/>
              </w:rPr>
              <w:t xml:space="preserve">Chemistry, Information Systems Management (ArcGIS), Java W/ Object-Oriented Programming, </w:t>
            </w:r>
            <w:r w:rsidR="00617C0C">
              <w:t>Accounting</w:t>
            </w:r>
            <w:r>
              <w:t xml:space="preserve"> I &amp; II, and Business Law. </w:t>
            </w:r>
          </w:p>
        </w:tc>
        <w:tc>
          <w:tcPr>
            <w:tcW w:w="1379" w:type="dxa"/>
          </w:tcPr>
          <w:p w14:paraId="684067F8" w14:textId="77777777" w:rsidR="004054CB" w:rsidRDefault="004054CB">
            <w:pPr>
              <w:pStyle w:val="Heading1"/>
            </w:pPr>
          </w:p>
        </w:tc>
      </w:tr>
      <w:tr w:rsidR="004054CB" w14:paraId="5F5B834F" w14:textId="77777777" w:rsidTr="00C7529A">
        <w:tc>
          <w:tcPr>
            <w:tcW w:w="7981" w:type="dxa"/>
            <w:tcMar>
              <w:bottom w:w="29" w:type="dxa"/>
              <w:right w:w="144" w:type="dxa"/>
            </w:tcMar>
            <w:vAlign w:val="bottom"/>
          </w:tcPr>
          <w:p w14:paraId="29668D1E" w14:textId="77777777" w:rsidR="004054CB" w:rsidRPr="009B2BD4" w:rsidRDefault="00D717B9" w:rsidP="00320560">
            <w:pPr>
              <w:rPr>
                <w:b/>
                <w:u w:val="single"/>
              </w:rPr>
            </w:pPr>
            <w:r w:rsidRPr="009B2BD4">
              <w:rPr>
                <w:b/>
                <w:u w:val="single"/>
              </w:rPr>
              <w:t>Software Projects</w:t>
            </w:r>
          </w:p>
          <w:p w14:paraId="5E407FE7" w14:textId="77777777" w:rsidR="005E2B51" w:rsidRDefault="005E2B51" w:rsidP="00320560">
            <w:pPr>
              <w:rPr>
                <w:rStyle w:val="Emphasis"/>
                <w:u w:val="single"/>
              </w:rPr>
            </w:pPr>
          </w:p>
          <w:p w14:paraId="09202C1D" w14:textId="77777777" w:rsidR="00C7601A" w:rsidRPr="00C7601A" w:rsidRDefault="00C7601A" w:rsidP="00C7601A">
            <w:pPr>
              <w:pStyle w:val="ListParagraph"/>
              <w:numPr>
                <w:ilvl w:val="0"/>
                <w:numId w:val="32"/>
              </w:numPr>
              <w:rPr>
                <w:i/>
                <w:iCs/>
                <w:u w:val="single"/>
              </w:rPr>
            </w:pPr>
            <w:proofErr w:type="spellStart"/>
            <w:r w:rsidRPr="00C7601A">
              <w:rPr>
                <w:i/>
                <w:iCs/>
                <w:u w:val="single"/>
              </w:rPr>
              <w:t>YelpCamp</w:t>
            </w:r>
            <w:proofErr w:type="spellEnd"/>
            <w:r w:rsidRPr="00C7601A">
              <w:rPr>
                <w:i/>
                <w:iCs/>
                <w:u w:val="single"/>
              </w:rPr>
              <w:t xml:space="preserve"> Web Platform </w:t>
            </w:r>
          </w:p>
          <w:p w14:paraId="3248FB0D" w14:textId="77777777" w:rsidR="00C7601A" w:rsidRPr="00C7601A" w:rsidRDefault="00C7601A" w:rsidP="00C7601A">
            <w:pPr>
              <w:pStyle w:val="ListParagraph"/>
              <w:numPr>
                <w:ilvl w:val="0"/>
                <w:numId w:val="33"/>
              </w:numPr>
              <w:rPr>
                <w:iCs/>
              </w:rPr>
            </w:pPr>
            <w:r w:rsidRPr="00C7601A">
              <w:rPr>
                <w:iCs/>
              </w:rPr>
              <w:t xml:space="preserve">Technologies used: HTML5, CSS3, Bootstrap, NodeJS, </w:t>
            </w:r>
            <w:proofErr w:type="spellStart"/>
            <w:r w:rsidRPr="00C7601A">
              <w:rPr>
                <w:iCs/>
              </w:rPr>
              <w:t>ExpressJS</w:t>
            </w:r>
            <w:proofErr w:type="spellEnd"/>
            <w:r w:rsidRPr="00C7601A">
              <w:rPr>
                <w:iCs/>
              </w:rPr>
              <w:t xml:space="preserve">, MongoDB, </w:t>
            </w:r>
          </w:p>
          <w:p w14:paraId="34D3E323" w14:textId="5A794319" w:rsidR="00C7601A" w:rsidRDefault="00C7601A" w:rsidP="00C7601A">
            <w:pPr>
              <w:pStyle w:val="ListParagraph"/>
              <w:numPr>
                <w:ilvl w:val="0"/>
                <w:numId w:val="33"/>
              </w:numPr>
              <w:rPr>
                <w:iCs/>
              </w:rPr>
            </w:pPr>
            <w:r w:rsidRPr="00C7601A">
              <w:rPr>
                <w:iCs/>
              </w:rPr>
              <w:t>A Yelp clone that displays camp sites in California that are stored in a MongoDB database.</w:t>
            </w:r>
          </w:p>
          <w:p w14:paraId="4D1A0849" w14:textId="1F183C5C" w:rsidR="006E33BC" w:rsidRPr="006E33BC" w:rsidRDefault="006E33BC" w:rsidP="006E33BC">
            <w:pPr>
              <w:pStyle w:val="ListParagraph"/>
              <w:numPr>
                <w:ilvl w:val="0"/>
                <w:numId w:val="33"/>
              </w:numPr>
              <w:rPr>
                <w:iCs/>
              </w:rPr>
            </w:pPr>
            <w:r>
              <w:rPr>
                <w:iCs/>
              </w:rPr>
              <w:t xml:space="preserve">Project was done along with The Web Developer Bootcamp by Colt Steele. </w:t>
            </w:r>
          </w:p>
          <w:p w14:paraId="2A18A373" w14:textId="412A38E3" w:rsidR="00194340" w:rsidRDefault="00232F15" w:rsidP="005E2B51">
            <w:pPr>
              <w:pStyle w:val="ListParagraph"/>
              <w:numPr>
                <w:ilvl w:val="0"/>
                <w:numId w:val="32"/>
              </w:numPr>
              <w:rPr>
                <w:rStyle w:val="Emphasis"/>
                <w:i w:val="0"/>
                <w:u w:val="single"/>
              </w:rPr>
            </w:pPr>
            <w:r>
              <w:rPr>
                <w:rStyle w:val="Emphasis"/>
                <w:i w:val="0"/>
                <w:u w:val="single"/>
              </w:rPr>
              <w:t>Portfolio Website</w:t>
            </w:r>
          </w:p>
          <w:p w14:paraId="4E1DFF2D" w14:textId="77777777" w:rsidR="006E33BC" w:rsidRPr="00232F15" w:rsidRDefault="00232F15" w:rsidP="00232F15">
            <w:pPr>
              <w:pStyle w:val="ListParagraph"/>
              <w:numPr>
                <w:ilvl w:val="0"/>
                <w:numId w:val="35"/>
              </w:numPr>
              <w:rPr>
                <w:rStyle w:val="Emphasis"/>
                <w:i w:val="0"/>
                <w:u w:val="single"/>
              </w:rPr>
            </w:pPr>
            <w:r>
              <w:rPr>
                <w:rStyle w:val="Emphasis"/>
                <w:i w:val="0"/>
              </w:rPr>
              <w:t>Portfolio template used from Ryan Fitzgerald/</w:t>
            </w:r>
            <w:proofErr w:type="spellStart"/>
            <w:r>
              <w:rPr>
                <w:rStyle w:val="Emphasis"/>
                <w:i w:val="0"/>
              </w:rPr>
              <w:t>devportfolio</w:t>
            </w:r>
            <w:proofErr w:type="spellEnd"/>
            <w:r>
              <w:rPr>
                <w:rStyle w:val="Emphasis"/>
                <w:i w:val="0"/>
              </w:rPr>
              <w:t xml:space="preserve"> on </w:t>
            </w:r>
            <w:proofErr w:type="spellStart"/>
            <w:r>
              <w:rPr>
                <w:rStyle w:val="Emphasis"/>
                <w:i w:val="0"/>
              </w:rPr>
              <w:t>Github</w:t>
            </w:r>
            <w:proofErr w:type="spellEnd"/>
          </w:p>
          <w:p w14:paraId="3978835A" w14:textId="77777777" w:rsidR="00232F15" w:rsidRPr="00FB59B9" w:rsidRDefault="00232F15" w:rsidP="00232F15">
            <w:pPr>
              <w:pStyle w:val="ListParagraph"/>
              <w:numPr>
                <w:ilvl w:val="0"/>
                <w:numId w:val="35"/>
              </w:numPr>
              <w:rPr>
                <w:rStyle w:val="Emphasis"/>
                <w:i w:val="0"/>
                <w:u w:val="single"/>
              </w:rPr>
            </w:pPr>
            <w:r>
              <w:rPr>
                <w:rStyle w:val="Emphasis"/>
                <w:i w:val="0"/>
              </w:rPr>
              <w:t>Technologies used: HTML/CSS, Bootstrap, Gulp.</w:t>
            </w:r>
            <w:r w:rsidR="00FB59B9">
              <w:rPr>
                <w:rStyle w:val="Emphasis"/>
                <w:i w:val="0"/>
              </w:rPr>
              <w:t>JS</w:t>
            </w:r>
            <w:r>
              <w:rPr>
                <w:rStyle w:val="Emphasis"/>
                <w:i w:val="0"/>
              </w:rPr>
              <w:t xml:space="preserve">, </w:t>
            </w:r>
            <w:r w:rsidR="00FB59B9">
              <w:rPr>
                <w:rStyle w:val="Emphasis"/>
                <w:i w:val="0"/>
              </w:rPr>
              <w:t>Sass, jQuery, p5.JS</w:t>
            </w:r>
          </w:p>
          <w:p w14:paraId="7F5B272C" w14:textId="77777777" w:rsidR="00FB59B9" w:rsidRPr="00FB59B9" w:rsidRDefault="00FB59B9" w:rsidP="00232F15">
            <w:pPr>
              <w:pStyle w:val="ListParagraph"/>
              <w:numPr>
                <w:ilvl w:val="0"/>
                <w:numId w:val="35"/>
              </w:numPr>
              <w:rPr>
                <w:rStyle w:val="Emphasis"/>
                <w:i w:val="0"/>
                <w:u w:val="single"/>
              </w:rPr>
            </w:pPr>
            <w:r>
              <w:rPr>
                <w:rStyle w:val="Emphasis"/>
                <w:i w:val="0"/>
              </w:rPr>
              <w:t xml:space="preserve">Addition of a p5.JS sketch to the head of the website using GitHub Pages </w:t>
            </w:r>
          </w:p>
          <w:p w14:paraId="3FBD7F25" w14:textId="7F5EB97D" w:rsidR="00FB59B9" w:rsidRPr="00FB59B9" w:rsidRDefault="00FB59B9" w:rsidP="00FB59B9">
            <w:pPr>
              <w:pStyle w:val="ListParagraph"/>
              <w:ind w:left="1440"/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 xml:space="preserve">and a HTML &lt;iframe&gt;. </w:t>
            </w:r>
            <w:bookmarkStart w:id="0" w:name="_GoBack"/>
            <w:bookmarkEnd w:id="0"/>
          </w:p>
        </w:tc>
        <w:tc>
          <w:tcPr>
            <w:tcW w:w="1379" w:type="dxa"/>
          </w:tcPr>
          <w:p w14:paraId="63C38894" w14:textId="77777777" w:rsidR="004054CB" w:rsidRDefault="004054CB"/>
        </w:tc>
      </w:tr>
      <w:tr w:rsidR="005E2B51" w14:paraId="59B52CF3" w14:textId="77777777" w:rsidTr="00320560">
        <w:tc>
          <w:tcPr>
            <w:tcW w:w="7981" w:type="dxa"/>
            <w:tcMar>
              <w:bottom w:w="230" w:type="dxa"/>
              <w:right w:w="144" w:type="dxa"/>
            </w:tcMar>
          </w:tcPr>
          <w:p w14:paraId="54C95CF7" w14:textId="77777777" w:rsidR="005E2B51" w:rsidRPr="009B2BD4" w:rsidRDefault="005E2B51" w:rsidP="006E20BF">
            <w:pPr>
              <w:pStyle w:val="ListBullet"/>
              <w:numPr>
                <w:ilvl w:val="0"/>
                <w:numId w:val="0"/>
              </w:numPr>
              <w:ind w:left="504" w:hanging="360"/>
              <w:rPr>
                <w:b/>
              </w:rPr>
            </w:pPr>
            <w:r w:rsidRPr="009B2BD4">
              <w:rPr>
                <w:b/>
                <w:u w:val="single"/>
              </w:rPr>
              <w:t>Employment</w:t>
            </w:r>
          </w:p>
          <w:p w14:paraId="4C0065D1" w14:textId="77777777" w:rsidR="005E2B51" w:rsidRDefault="005E2B51" w:rsidP="006E20BF">
            <w:pPr>
              <w:pStyle w:val="ListBullet"/>
            </w:pPr>
            <w:r w:rsidRPr="003F39C7">
              <w:rPr>
                <w:i/>
              </w:rPr>
              <w:t>Game Capture Assistant, Demo Crew</w:t>
            </w:r>
            <w:r>
              <w:t xml:space="preserve"> | Ubisoft Entertainment | June 2017 – June 2019</w:t>
            </w:r>
          </w:p>
          <w:p w14:paraId="464EE6F4" w14:textId="77777777" w:rsidR="005E2B51" w:rsidRDefault="005E2B51" w:rsidP="006E20BF">
            <w:pPr>
              <w:pStyle w:val="ListBullet"/>
              <w:numPr>
                <w:ilvl w:val="0"/>
                <w:numId w:val="21"/>
              </w:numPr>
            </w:pPr>
            <w:r>
              <w:t xml:space="preserve">In this contractor position, I utilized video game capture devices at national events such as </w:t>
            </w:r>
            <w:proofErr w:type="spellStart"/>
            <w:r w:rsidRPr="00110FE0">
              <w:rPr>
                <w:i/>
              </w:rPr>
              <w:t>Gamescon</w:t>
            </w:r>
            <w:proofErr w:type="spellEnd"/>
            <w:r>
              <w:t xml:space="preserve">, and </w:t>
            </w:r>
            <w:r w:rsidRPr="00110FE0">
              <w:rPr>
                <w:i/>
              </w:rPr>
              <w:t>E3</w:t>
            </w:r>
            <w:r>
              <w:t xml:space="preserve">. </w:t>
            </w:r>
          </w:p>
          <w:p w14:paraId="5BFF0B49" w14:textId="77777777" w:rsidR="005E2B51" w:rsidRDefault="005E2B51" w:rsidP="006E20BF">
            <w:pPr>
              <w:pStyle w:val="ListBullet"/>
              <w:numPr>
                <w:ilvl w:val="0"/>
                <w:numId w:val="21"/>
              </w:numPr>
            </w:pPr>
            <w:r>
              <w:t xml:space="preserve">Helped reduce shift transitions by 10% by rotating employees out efficiently. </w:t>
            </w:r>
          </w:p>
          <w:p w14:paraId="6260D7E5" w14:textId="77777777" w:rsidR="005E2B51" w:rsidRDefault="005E2B51" w:rsidP="006E20BF">
            <w:pPr>
              <w:pStyle w:val="ListBullet"/>
              <w:numPr>
                <w:ilvl w:val="0"/>
                <w:numId w:val="21"/>
              </w:numPr>
            </w:pPr>
            <w:r>
              <w:t xml:space="preserve">Assisted development team with local network efficiency, and game delivery </w:t>
            </w:r>
          </w:p>
          <w:p w14:paraId="38474701" w14:textId="77777777" w:rsidR="005E2B51" w:rsidRDefault="005E2B51" w:rsidP="004D1BDA">
            <w:pPr>
              <w:pStyle w:val="ListBullet"/>
              <w:numPr>
                <w:ilvl w:val="0"/>
                <w:numId w:val="0"/>
              </w:numPr>
              <w:ind w:left="450" w:hanging="360"/>
            </w:pPr>
            <w:r w:rsidRPr="004D1BDA">
              <w:t>•</w:t>
            </w:r>
            <w:r w:rsidRPr="004D1BDA">
              <w:tab/>
            </w:r>
            <w:r w:rsidRPr="004D1BDA">
              <w:rPr>
                <w:i/>
              </w:rPr>
              <w:t>Security Guard</w:t>
            </w:r>
            <w:r>
              <w:rPr>
                <w:i/>
              </w:rPr>
              <w:t xml:space="preserve"> </w:t>
            </w:r>
            <w:r>
              <w:t xml:space="preserve">| </w:t>
            </w:r>
            <w:r>
              <w:rPr>
                <w:i/>
              </w:rPr>
              <w:t xml:space="preserve">Brothers in Law Private Security </w:t>
            </w:r>
            <w:r>
              <w:t>| July 2017 – November 2017</w:t>
            </w:r>
          </w:p>
          <w:p w14:paraId="217BD0E6" w14:textId="77777777" w:rsidR="005E2B51" w:rsidRDefault="005E2B51" w:rsidP="00D76103">
            <w:pPr>
              <w:pStyle w:val="ListBullet"/>
              <w:numPr>
                <w:ilvl w:val="0"/>
                <w:numId w:val="31"/>
              </w:numPr>
            </w:pPr>
            <w:r>
              <w:t xml:space="preserve">Conducted overnight rounds 3 times a week, twice a night. </w:t>
            </w:r>
          </w:p>
          <w:p w14:paraId="2609D1BC" w14:textId="77777777" w:rsidR="005E2B51" w:rsidRDefault="005E2B51" w:rsidP="005E2B51">
            <w:pPr>
              <w:pStyle w:val="ListBullet"/>
              <w:numPr>
                <w:ilvl w:val="0"/>
                <w:numId w:val="31"/>
              </w:numPr>
            </w:pPr>
            <w:r>
              <w:t>Provided customer service to overnight attendants of assigned property.</w:t>
            </w:r>
          </w:p>
          <w:p w14:paraId="61BFEC64" w14:textId="77777777" w:rsidR="000B3E3B" w:rsidRPr="004D1BDA" w:rsidRDefault="000B3E3B" w:rsidP="005E2B51">
            <w:pPr>
              <w:pStyle w:val="ListBullet"/>
              <w:numPr>
                <w:ilvl w:val="0"/>
                <w:numId w:val="31"/>
              </w:numPr>
            </w:pPr>
            <w:r>
              <w:t>Wrote Python scripts to automat</w:t>
            </w:r>
            <w:r w:rsidR="00841CA4">
              <w:t xml:space="preserve">e notifications to start my night rounds. </w:t>
            </w:r>
          </w:p>
          <w:p w14:paraId="1ADCA307" w14:textId="77777777" w:rsidR="005E2B51" w:rsidRPr="009B2BD4" w:rsidRDefault="005E2B51" w:rsidP="001304C6">
            <w:pPr>
              <w:pStyle w:val="ListBullet"/>
              <w:numPr>
                <w:ilvl w:val="0"/>
                <w:numId w:val="0"/>
              </w:numPr>
              <w:tabs>
                <w:tab w:val="left" w:pos="2450"/>
              </w:tabs>
              <w:ind w:left="504" w:hanging="360"/>
              <w:rPr>
                <w:b/>
                <w:u w:val="single"/>
              </w:rPr>
            </w:pPr>
            <w:r w:rsidRPr="009B2BD4">
              <w:rPr>
                <w:b/>
                <w:u w:val="single"/>
              </w:rPr>
              <w:t xml:space="preserve">Skills </w:t>
            </w:r>
          </w:p>
          <w:p w14:paraId="1D671032" w14:textId="77777777" w:rsidR="005E2B51" w:rsidRPr="009B2BD4" w:rsidRDefault="005E2B51" w:rsidP="001304C6">
            <w:pPr>
              <w:pStyle w:val="ListBullet"/>
              <w:numPr>
                <w:ilvl w:val="0"/>
                <w:numId w:val="0"/>
              </w:numPr>
              <w:ind w:left="450"/>
              <w:rPr>
                <w:i/>
                <w:u w:val="single"/>
              </w:rPr>
            </w:pPr>
            <w:r w:rsidRPr="009B2BD4">
              <w:rPr>
                <w:i/>
                <w:u w:val="single"/>
              </w:rPr>
              <w:t>Software</w:t>
            </w:r>
          </w:p>
          <w:p w14:paraId="15E5210A" w14:textId="77777777" w:rsidR="005E2B51" w:rsidRPr="001304C6" w:rsidRDefault="005E2B51" w:rsidP="001304C6">
            <w:pPr>
              <w:pStyle w:val="ListBullet"/>
              <w:numPr>
                <w:ilvl w:val="0"/>
                <w:numId w:val="27"/>
              </w:numPr>
              <w:rPr>
                <w:b/>
                <w:u w:val="single"/>
              </w:rPr>
            </w:pPr>
            <w:r>
              <w:t xml:space="preserve">Microsoft PowerPoint, Word, and Excel </w:t>
            </w:r>
          </w:p>
          <w:p w14:paraId="12312C11" w14:textId="77777777" w:rsidR="005E2B51" w:rsidRPr="009B2BD4" w:rsidRDefault="005E2B51" w:rsidP="001304C6">
            <w:pPr>
              <w:pStyle w:val="ListBullet"/>
              <w:numPr>
                <w:ilvl w:val="0"/>
                <w:numId w:val="27"/>
              </w:numPr>
              <w:rPr>
                <w:b/>
                <w:u w:val="single"/>
              </w:rPr>
            </w:pPr>
            <w:r>
              <w:t>ArcGIS Mapping Software</w:t>
            </w:r>
          </w:p>
          <w:p w14:paraId="03743AD5" w14:textId="77777777" w:rsidR="009B2BD4" w:rsidRPr="001304C6" w:rsidRDefault="009B2BD4" w:rsidP="001304C6">
            <w:pPr>
              <w:pStyle w:val="ListBullet"/>
              <w:numPr>
                <w:ilvl w:val="0"/>
                <w:numId w:val="27"/>
              </w:numPr>
              <w:rPr>
                <w:b/>
                <w:u w:val="single"/>
              </w:rPr>
            </w:pPr>
            <w:r>
              <w:t>Bloomberg Finance</w:t>
            </w:r>
          </w:p>
          <w:p w14:paraId="1D01A8C4" w14:textId="77777777" w:rsidR="005E2B51" w:rsidRDefault="005E2B51" w:rsidP="004D1BDA">
            <w:pPr>
              <w:pStyle w:val="ListBullet"/>
              <w:numPr>
                <w:ilvl w:val="0"/>
                <w:numId w:val="0"/>
              </w:numPr>
              <w:ind w:left="450" w:hanging="360"/>
              <w:rPr>
                <w:b/>
                <w:u w:val="single"/>
              </w:rPr>
            </w:pPr>
            <w:r>
              <w:rPr>
                <w:b/>
              </w:rPr>
              <w:t xml:space="preserve">        </w:t>
            </w:r>
            <w:r w:rsidRPr="009B2BD4">
              <w:rPr>
                <w:i/>
                <w:u w:val="single"/>
              </w:rPr>
              <w:t>Technical</w:t>
            </w:r>
            <w:r>
              <w:rPr>
                <w:b/>
                <w:u w:val="single"/>
              </w:rPr>
              <w:t xml:space="preserve"> </w:t>
            </w:r>
            <w:r w:rsidRPr="009B2BD4">
              <w:rPr>
                <w:i/>
                <w:u w:val="single"/>
              </w:rPr>
              <w:t>Skills</w:t>
            </w:r>
          </w:p>
          <w:p w14:paraId="63B42132" w14:textId="77777777" w:rsidR="005E2B51" w:rsidRPr="000B3E3B" w:rsidRDefault="005E2B51" w:rsidP="004D1BDA">
            <w:pPr>
              <w:pStyle w:val="ListBullet"/>
              <w:numPr>
                <w:ilvl w:val="0"/>
                <w:numId w:val="30"/>
              </w:numPr>
              <w:rPr>
                <w:b/>
                <w:u w:val="single"/>
              </w:rPr>
            </w:pPr>
            <w:r>
              <w:t>Python programming language</w:t>
            </w:r>
          </w:p>
          <w:p w14:paraId="106A6BA2" w14:textId="77777777" w:rsidR="000B3E3B" w:rsidRPr="004D1BDA" w:rsidRDefault="000B3E3B" w:rsidP="004D1BDA">
            <w:pPr>
              <w:pStyle w:val="ListBullet"/>
              <w:numPr>
                <w:ilvl w:val="0"/>
                <w:numId w:val="30"/>
              </w:numPr>
              <w:rPr>
                <w:b/>
                <w:u w:val="single"/>
              </w:rPr>
            </w:pPr>
            <w:r>
              <w:t xml:space="preserve">Statistics &amp; Data Manipulation </w:t>
            </w:r>
          </w:p>
          <w:p w14:paraId="5DAFF1FA" w14:textId="77777777" w:rsidR="005E2B51" w:rsidRPr="004D1BDA" w:rsidRDefault="005E2B51" w:rsidP="004D1BDA">
            <w:pPr>
              <w:pStyle w:val="ListBullet"/>
              <w:numPr>
                <w:ilvl w:val="0"/>
                <w:numId w:val="30"/>
              </w:numPr>
              <w:rPr>
                <w:b/>
                <w:u w:val="single"/>
              </w:rPr>
            </w:pPr>
            <w:r>
              <w:t>SQL Database language</w:t>
            </w:r>
          </w:p>
          <w:p w14:paraId="41E2F2A4" w14:textId="77777777" w:rsidR="005E2B51" w:rsidRPr="000B3E3B" w:rsidRDefault="005E2B51" w:rsidP="000B3E3B">
            <w:pPr>
              <w:pStyle w:val="ListBullet"/>
              <w:numPr>
                <w:ilvl w:val="0"/>
                <w:numId w:val="30"/>
              </w:numPr>
              <w:rPr>
                <w:b/>
                <w:u w:val="single"/>
              </w:rPr>
            </w:pPr>
            <w:r>
              <w:t>Web Development Technologies</w:t>
            </w:r>
          </w:p>
        </w:tc>
        <w:tc>
          <w:tcPr>
            <w:tcW w:w="1379" w:type="dxa"/>
            <w:tcMar>
              <w:bottom w:w="230" w:type="dxa"/>
            </w:tcMar>
          </w:tcPr>
          <w:p w14:paraId="3A8349DB" w14:textId="77777777" w:rsidR="005E2B51" w:rsidRDefault="005E2B51"/>
        </w:tc>
      </w:tr>
      <w:tr w:rsidR="005E2B51" w14:paraId="629328FF" w14:textId="77777777" w:rsidTr="00B84790">
        <w:trPr>
          <w:trHeight w:val="3778"/>
        </w:trPr>
        <w:tc>
          <w:tcPr>
            <w:tcW w:w="7981" w:type="dxa"/>
            <w:shd w:val="clear" w:color="auto" w:fill="auto"/>
            <w:tcMar>
              <w:bottom w:w="0" w:type="dxa"/>
              <w:right w:w="144" w:type="dxa"/>
            </w:tcMar>
          </w:tcPr>
          <w:p w14:paraId="168A50AE" w14:textId="77777777" w:rsidR="005E2B51" w:rsidRPr="004D1BDA" w:rsidRDefault="005E2B51" w:rsidP="001304C6">
            <w:pPr>
              <w:pStyle w:val="ListBullet"/>
              <w:numPr>
                <w:ilvl w:val="0"/>
                <w:numId w:val="0"/>
              </w:numPr>
              <w:ind w:left="450" w:hanging="360"/>
            </w:pPr>
          </w:p>
        </w:tc>
        <w:tc>
          <w:tcPr>
            <w:tcW w:w="1379" w:type="dxa"/>
          </w:tcPr>
          <w:p w14:paraId="5345D3FD" w14:textId="77777777" w:rsidR="005E2B51" w:rsidRDefault="005E2B51">
            <w:pPr>
              <w:pStyle w:val="Heading1"/>
            </w:pPr>
          </w:p>
          <w:p w14:paraId="38E27444" w14:textId="77777777" w:rsidR="005E2B51" w:rsidRDefault="005E2B51">
            <w:pPr>
              <w:pStyle w:val="Heading1"/>
            </w:pPr>
          </w:p>
        </w:tc>
      </w:tr>
      <w:tr w:rsidR="005E2B51" w14:paraId="2BEB8D50" w14:textId="77777777" w:rsidTr="00C7529A">
        <w:tc>
          <w:tcPr>
            <w:tcW w:w="7981" w:type="dxa"/>
            <w:shd w:val="clear" w:color="auto" w:fill="auto"/>
            <w:tcMar>
              <w:top w:w="29" w:type="dxa"/>
              <w:bottom w:w="29" w:type="dxa"/>
              <w:right w:w="144" w:type="dxa"/>
            </w:tcMar>
          </w:tcPr>
          <w:p w14:paraId="4298A5BD" w14:textId="77777777" w:rsidR="005E2B51" w:rsidRDefault="005E2B51"/>
        </w:tc>
        <w:tc>
          <w:tcPr>
            <w:tcW w:w="1379" w:type="dxa"/>
          </w:tcPr>
          <w:p w14:paraId="751B1B19" w14:textId="77777777" w:rsidR="005E2B51" w:rsidRDefault="005E2B51"/>
        </w:tc>
      </w:tr>
      <w:tr w:rsidR="005E2B51" w14:paraId="1CC7CC2C" w14:textId="77777777" w:rsidTr="006E20BF">
        <w:trPr>
          <w:trHeight w:val="51"/>
        </w:trPr>
        <w:tc>
          <w:tcPr>
            <w:tcW w:w="7981" w:type="dxa"/>
            <w:shd w:val="clear" w:color="auto" w:fill="auto"/>
            <w:tcMar>
              <w:bottom w:w="29" w:type="dxa"/>
              <w:right w:w="144" w:type="dxa"/>
            </w:tcMar>
          </w:tcPr>
          <w:p w14:paraId="0698FA07" w14:textId="77777777" w:rsidR="005E2B51" w:rsidRDefault="005E2B51" w:rsidP="00D717B9">
            <w:pPr>
              <w:pStyle w:val="ListBullet"/>
              <w:numPr>
                <w:ilvl w:val="0"/>
                <w:numId w:val="0"/>
              </w:numPr>
              <w:ind w:left="504"/>
            </w:pPr>
          </w:p>
        </w:tc>
        <w:tc>
          <w:tcPr>
            <w:tcW w:w="1379" w:type="dxa"/>
          </w:tcPr>
          <w:p w14:paraId="35BC885B" w14:textId="77777777" w:rsidR="005E2B51" w:rsidRDefault="005E2B51"/>
        </w:tc>
      </w:tr>
      <w:tr w:rsidR="005E2B51" w14:paraId="421B012E" w14:textId="77777777" w:rsidTr="00C7529A">
        <w:tc>
          <w:tcPr>
            <w:tcW w:w="7981" w:type="dxa"/>
            <w:shd w:val="clear" w:color="auto" w:fill="auto"/>
            <w:tcMar>
              <w:bottom w:w="29" w:type="dxa"/>
              <w:right w:w="144" w:type="dxa"/>
            </w:tcMar>
          </w:tcPr>
          <w:p w14:paraId="37F087E8" w14:textId="77777777" w:rsidR="005E2B51" w:rsidRDefault="005E2B51"/>
        </w:tc>
        <w:tc>
          <w:tcPr>
            <w:tcW w:w="1379" w:type="dxa"/>
          </w:tcPr>
          <w:p w14:paraId="219A938B" w14:textId="77777777" w:rsidR="005E2B51" w:rsidRDefault="005E2B51"/>
        </w:tc>
      </w:tr>
      <w:tr w:rsidR="005E2B51" w14:paraId="70118FBC" w14:textId="77777777" w:rsidTr="00C7529A">
        <w:trPr>
          <w:trHeight w:val="151"/>
        </w:trPr>
        <w:tc>
          <w:tcPr>
            <w:tcW w:w="7981" w:type="dxa"/>
            <w:shd w:val="clear" w:color="auto" w:fill="auto"/>
            <w:tcMar>
              <w:right w:w="144" w:type="dxa"/>
            </w:tcMar>
          </w:tcPr>
          <w:p w14:paraId="210918B4" w14:textId="77777777" w:rsidR="005E2B51" w:rsidRDefault="005E2B51" w:rsidP="00D717B9">
            <w:pPr>
              <w:pStyle w:val="ListBullet"/>
              <w:numPr>
                <w:ilvl w:val="0"/>
                <w:numId w:val="0"/>
              </w:numPr>
              <w:ind w:left="504"/>
            </w:pPr>
          </w:p>
        </w:tc>
        <w:tc>
          <w:tcPr>
            <w:tcW w:w="1379" w:type="dxa"/>
          </w:tcPr>
          <w:p w14:paraId="750586CE" w14:textId="77777777" w:rsidR="005E2B51" w:rsidRDefault="005E2B51"/>
        </w:tc>
      </w:tr>
      <w:tr w:rsidR="005E2B51" w14:paraId="58F75DEE" w14:textId="77777777" w:rsidTr="00C7529A">
        <w:tc>
          <w:tcPr>
            <w:tcW w:w="7981" w:type="dxa"/>
            <w:shd w:val="clear" w:color="auto" w:fill="auto"/>
            <w:tcMar>
              <w:bottom w:w="29" w:type="dxa"/>
              <w:right w:w="144" w:type="dxa"/>
            </w:tcMar>
          </w:tcPr>
          <w:p w14:paraId="6CC405B9" w14:textId="77777777" w:rsidR="005E2B51" w:rsidRDefault="005E2B51"/>
        </w:tc>
        <w:tc>
          <w:tcPr>
            <w:tcW w:w="1379" w:type="dxa"/>
          </w:tcPr>
          <w:p w14:paraId="371C6FBC" w14:textId="77777777" w:rsidR="005E2B51" w:rsidRDefault="005E2B51"/>
        </w:tc>
      </w:tr>
      <w:tr w:rsidR="005E2B51" w14:paraId="3F925E43" w14:textId="77777777" w:rsidTr="00C7529A">
        <w:tc>
          <w:tcPr>
            <w:tcW w:w="7981" w:type="dxa"/>
            <w:shd w:val="clear" w:color="auto" w:fill="auto"/>
            <w:tcMar>
              <w:right w:w="144" w:type="dxa"/>
            </w:tcMar>
          </w:tcPr>
          <w:p w14:paraId="24DB5D1D" w14:textId="77777777" w:rsidR="005E2B51" w:rsidRDefault="005E2B51" w:rsidP="00D717B9">
            <w:pPr>
              <w:pStyle w:val="ListBullet"/>
              <w:numPr>
                <w:ilvl w:val="0"/>
                <w:numId w:val="0"/>
              </w:numPr>
              <w:ind w:left="504"/>
            </w:pPr>
          </w:p>
        </w:tc>
        <w:tc>
          <w:tcPr>
            <w:tcW w:w="1379" w:type="dxa"/>
          </w:tcPr>
          <w:p w14:paraId="0E8FD95C" w14:textId="77777777" w:rsidR="005E2B51" w:rsidRDefault="005E2B51"/>
        </w:tc>
      </w:tr>
      <w:tr w:rsidR="005E2B51" w14:paraId="4CC636B3" w14:textId="77777777" w:rsidTr="00C7529A">
        <w:tc>
          <w:tcPr>
            <w:tcW w:w="7981" w:type="dxa"/>
            <w:shd w:val="clear" w:color="auto" w:fill="auto"/>
            <w:tcMar>
              <w:bottom w:w="29" w:type="dxa"/>
              <w:right w:w="144" w:type="dxa"/>
            </w:tcMar>
          </w:tcPr>
          <w:p w14:paraId="6D3700E3" w14:textId="77777777" w:rsidR="005E2B51" w:rsidRDefault="005E2B51"/>
        </w:tc>
        <w:tc>
          <w:tcPr>
            <w:tcW w:w="1379" w:type="dxa"/>
          </w:tcPr>
          <w:p w14:paraId="7229E86B" w14:textId="77777777" w:rsidR="005E2B51" w:rsidRDefault="005E2B51"/>
        </w:tc>
      </w:tr>
      <w:tr w:rsidR="005E2B51" w14:paraId="6164CBA3" w14:textId="77777777" w:rsidTr="00C7529A">
        <w:tc>
          <w:tcPr>
            <w:tcW w:w="7981" w:type="dxa"/>
            <w:shd w:val="clear" w:color="auto" w:fill="auto"/>
            <w:tcMar>
              <w:bottom w:w="230" w:type="dxa"/>
              <w:right w:w="144" w:type="dxa"/>
            </w:tcMar>
          </w:tcPr>
          <w:p w14:paraId="6B2D452B" w14:textId="77777777" w:rsidR="005E2B51" w:rsidRDefault="005E2B51" w:rsidP="00D717B9">
            <w:pPr>
              <w:pStyle w:val="ListBullet"/>
              <w:numPr>
                <w:ilvl w:val="0"/>
                <w:numId w:val="0"/>
              </w:numPr>
              <w:ind w:left="504"/>
            </w:pPr>
          </w:p>
        </w:tc>
        <w:tc>
          <w:tcPr>
            <w:tcW w:w="1379" w:type="dxa"/>
          </w:tcPr>
          <w:p w14:paraId="42C38226" w14:textId="77777777" w:rsidR="005E2B51" w:rsidRDefault="005E2B51"/>
        </w:tc>
      </w:tr>
      <w:tr w:rsidR="005E2B51" w14:paraId="2266101F" w14:textId="77777777" w:rsidTr="00C7529A">
        <w:tc>
          <w:tcPr>
            <w:tcW w:w="7981" w:type="dxa"/>
            <w:shd w:val="clear" w:color="auto" w:fill="auto"/>
            <w:tcMar>
              <w:bottom w:w="0" w:type="dxa"/>
              <w:right w:w="144" w:type="dxa"/>
            </w:tcMar>
          </w:tcPr>
          <w:p w14:paraId="72E51244" w14:textId="77777777" w:rsidR="005E2B51" w:rsidRDefault="005E2B51">
            <w:pPr>
              <w:pStyle w:val="Heading1"/>
            </w:pPr>
          </w:p>
        </w:tc>
        <w:tc>
          <w:tcPr>
            <w:tcW w:w="1379" w:type="dxa"/>
          </w:tcPr>
          <w:p w14:paraId="58FAA3AD" w14:textId="77777777" w:rsidR="005E2B51" w:rsidRDefault="005E2B51">
            <w:pPr>
              <w:pStyle w:val="Heading1"/>
            </w:pPr>
          </w:p>
        </w:tc>
      </w:tr>
      <w:tr w:rsidR="005E2B51" w14:paraId="33C1C1EB" w14:textId="77777777" w:rsidTr="00320560">
        <w:tc>
          <w:tcPr>
            <w:tcW w:w="7981" w:type="dxa"/>
            <w:shd w:val="clear" w:color="auto" w:fill="auto"/>
            <w:tcMar>
              <w:bottom w:w="29" w:type="dxa"/>
              <w:right w:w="144" w:type="dxa"/>
            </w:tcMar>
          </w:tcPr>
          <w:p w14:paraId="40853ACC" w14:textId="77777777" w:rsidR="005E2B51" w:rsidRDefault="005E2B51">
            <w:pPr>
              <w:rPr>
                <w:rStyle w:val="Emphasis"/>
              </w:rPr>
            </w:pPr>
          </w:p>
        </w:tc>
        <w:tc>
          <w:tcPr>
            <w:tcW w:w="1379" w:type="dxa"/>
          </w:tcPr>
          <w:p w14:paraId="522D6D2A" w14:textId="77777777" w:rsidR="005E2B51" w:rsidRDefault="005E2B51"/>
        </w:tc>
      </w:tr>
      <w:tr w:rsidR="005E2B51" w14:paraId="3848746E" w14:textId="77777777" w:rsidTr="00320560">
        <w:tc>
          <w:tcPr>
            <w:tcW w:w="7981" w:type="dxa"/>
            <w:shd w:val="clear" w:color="auto" w:fill="auto"/>
            <w:tcMar>
              <w:right w:w="144" w:type="dxa"/>
            </w:tcMar>
          </w:tcPr>
          <w:p w14:paraId="2B393029" w14:textId="77777777" w:rsidR="005E2B51" w:rsidRDefault="005E2B51" w:rsidP="00D717B9">
            <w:pPr>
              <w:pStyle w:val="ListBullet"/>
              <w:numPr>
                <w:ilvl w:val="0"/>
                <w:numId w:val="0"/>
              </w:numPr>
              <w:ind w:left="504"/>
            </w:pPr>
          </w:p>
        </w:tc>
        <w:tc>
          <w:tcPr>
            <w:tcW w:w="1379" w:type="dxa"/>
          </w:tcPr>
          <w:p w14:paraId="4BF95BED" w14:textId="77777777" w:rsidR="005E2B51" w:rsidRDefault="005E2B51"/>
        </w:tc>
      </w:tr>
      <w:tr w:rsidR="005E2B51" w14:paraId="58523090" w14:textId="77777777" w:rsidTr="00320560">
        <w:tc>
          <w:tcPr>
            <w:tcW w:w="7981" w:type="dxa"/>
            <w:shd w:val="clear" w:color="auto" w:fill="auto"/>
            <w:tcMar>
              <w:bottom w:w="29" w:type="dxa"/>
              <w:right w:w="144" w:type="dxa"/>
            </w:tcMar>
          </w:tcPr>
          <w:p w14:paraId="4EA777ED" w14:textId="77777777" w:rsidR="005E2B51" w:rsidRDefault="005E2B51">
            <w:pPr>
              <w:rPr>
                <w:rStyle w:val="Emphasis"/>
              </w:rPr>
            </w:pPr>
          </w:p>
        </w:tc>
        <w:tc>
          <w:tcPr>
            <w:tcW w:w="1379" w:type="dxa"/>
          </w:tcPr>
          <w:p w14:paraId="09B0A262" w14:textId="77777777" w:rsidR="005E2B51" w:rsidRDefault="005E2B51"/>
        </w:tc>
      </w:tr>
      <w:tr w:rsidR="005E2B51" w14:paraId="7033BB20" w14:textId="77777777" w:rsidTr="00320560">
        <w:tc>
          <w:tcPr>
            <w:tcW w:w="7981" w:type="dxa"/>
            <w:shd w:val="clear" w:color="auto" w:fill="auto"/>
            <w:tcMar>
              <w:right w:w="144" w:type="dxa"/>
            </w:tcMar>
          </w:tcPr>
          <w:p w14:paraId="641DEF88" w14:textId="77777777" w:rsidR="005E2B51" w:rsidRDefault="005E2B51" w:rsidP="00D717B9">
            <w:pPr>
              <w:pStyle w:val="ListBullet"/>
              <w:numPr>
                <w:ilvl w:val="0"/>
                <w:numId w:val="0"/>
              </w:numPr>
              <w:ind w:left="504"/>
            </w:pPr>
          </w:p>
        </w:tc>
        <w:tc>
          <w:tcPr>
            <w:tcW w:w="1379" w:type="dxa"/>
          </w:tcPr>
          <w:p w14:paraId="6B7B31D5" w14:textId="77777777" w:rsidR="005E2B51" w:rsidRDefault="005E2B51"/>
        </w:tc>
      </w:tr>
    </w:tbl>
    <w:p w14:paraId="0B9EB97B" w14:textId="77777777" w:rsidR="00F75D2E" w:rsidRDefault="00F75D2E"/>
    <w:sectPr w:rsidR="00F75D2E" w:rsidSect="006E33BC">
      <w:footerReference w:type="default" r:id="rId8"/>
      <w:pgSz w:w="12240" w:h="15840"/>
      <w:pgMar w:top="1440" w:right="1440" w:bottom="288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B22D24" w14:textId="77777777" w:rsidR="00692472" w:rsidRDefault="00692472">
      <w:r>
        <w:separator/>
      </w:r>
    </w:p>
  </w:endnote>
  <w:endnote w:type="continuationSeparator" w:id="0">
    <w:p w14:paraId="1F16B699" w14:textId="77777777" w:rsidR="00692472" w:rsidRDefault="006924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702245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D3EA03B" w14:textId="77777777" w:rsidR="00F75D2E" w:rsidRDefault="00A16D4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C384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DF8BDB" w14:textId="77777777" w:rsidR="00692472" w:rsidRDefault="00692472">
      <w:r>
        <w:separator/>
      </w:r>
    </w:p>
  </w:footnote>
  <w:footnote w:type="continuationSeparator" w:id="0">
    <w:p w14:paraId="7ED929F9" w14:textId="77777777" w:rsidR="00692472" w:rsidRDefault="006924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9C12D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3"/>
    <w:multiLevelType w:val="singleLevel"/>
    <w:tmpl w:val="27427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082027C2"/>
    <w:lvl w:ilvl="0">
      <w:start w:val="1"/>
      <w:numFmt w:val="decimal"/>
      <w:pStyle w:val="ListNumber"/>
      <w:lvlText w:val="%1."/>
      <w:lvlJc w:val="left"/>
      <w:pPr>
        <w:tabs>
          <w:tab w:val="num" w:pos="504"/>
        </w:tabs>
        <w:ind w:left="504" w:hanging="360"/>
      </w:pPr>
      <w:rPr>
        <w:rFonts w:hint="default"/>
        <w:color w:val="595959" w:themeColor="text1" w:themeTint="A6"/>
        <w:sz w:val="19"/>
      </w:rPr>
    </w:lvl>
  </w:abstractNum>
  <w:abstractNum w:abstractNumId="3" w15:restartNumberingAfterBreak="0">
    <w:nsid w:val="FFFFFF89"/>
    <w:multiLevelType w:val="singleLevel"/>
    <w:tmpl w:val="91108C3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8FB28A5"/>
    <w:multiLevelType w:val="hybridMultilevel"/>
    <w:tmpl w:val="0142BF4E"/>
    <w:lvl w:ilvl="0" w:tplc="B672ECCE">
      <w:start w:val="1"/>
      <w:numFmt w:val="bullet"/>
      <w:lvlText w:val=""/>
      <w:lvlJc w:val="left"/>
      <w:pPr>
        <w:ind w:left="12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5" w15:restartNumberingAfterBreak="0">
    <w:nsid w:val="0C8B5A29"/>
    <w:multiLevelType w:val="hybridMultilevel"/>
    <w:tmpl w:val="4B0C789A"/>
    <w:lvl w:ilvl="0" w:tplc="B672ECC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3BF29CC"/>
    <w:multiLevelType w:val="hybridMultilevel"/>
    <w:tmpl w:val="46CECC5A"/>
    <w:lvl w:ilvl="0" w:tplc="B672ECCE">
      <w:start w:val="1"/>
      <w:numFmt w:val="bullet"/>
      <w:lvlText w:val=""/>
      <w:lvlJc w:val="left"/>
      <w:pPr>
        <w:ind w:left="12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7" w15:restartNumberingAfterBreak="0">
    <w:nsid w:val="146E67AD"/>
    <w:multiLevelType w:val="hybridMultilevel"/>
    <w:tmpl w:val="2CB8F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0A5993"/>
    <w:multiLevelType w:val="hybridMultilevel"/>
    <w:tmpl w:val="5CD00F08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9" w15:restartNumberingAfterBreak="0">
    <w:nsid w:val="1C622236"/>
    <w:multiLevelType w:val="hybridMultilevel"/>
    <w:tmpl w:val="737A7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BA2FF3"/>
    <w:multiLevelType w:val="hybridMultilevel"/>
    <w:tmpl w:val="5A04AEA0"/>
    <w:lvl w:ilvl="0" w:tplc="29261B8C">
      <w:start w:val="1"/>
      <w:numFmt w:val="bullet"/>
      <w:pStyle w:val="List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  <w:color w:val="595959" w:themeColor="text1" w:themeTint="A6"/>
        <w:sz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4E495B"/>
    <w:multiLevelType w:val="hybridMultilevel"/>
    <w:tmpl w:val="BFE43EB8"/>
    <w:lvl w:ilvl="0" w:tplc="B672ECCE">
      <w:start w:val="1"/>
      <w:numFmt w:val="bullet"/>
      <w:lvlText w:val=""/>
      <w:lvlJc w:val="left"/>
      <w:pPr>
        <w:ind w:left="12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2" w:hanging="360"/>
      </w:pPr>
      <w:rPr>
        <w:rFonts w:ascii="Wingdings" w:hAnsi="Wingdings" w:hint="default"/>
      </w:rPr>
    </w:lvl>
  </w:abstractNum>
  <w:abstractNum w:abstractNumId="12" w15:restartNumberingAfterBreak="0">
    <w:nsid w:val="28AD2DFB"/>
    <w:multiLevelType w:val="hybridMultilevel"/>
    <w:tmpl w:val="B20279D4"/>
    <w:lvl w:ilvl="0" w:tplc="9980358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595959" w:themeColor="text1" w:themeTint="A6"/>
        <w:sz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601EEA"/>
    <w:multiLevelType w:val="hybridMultilevel"/>
    <w:tmpl w:val="70001DD2"/>
    <w:lvl w:ilvl="0" w:tplc="B672ECCE">
      <w:start w:val="1"/>
      <w:numFmt w:val="bullet"/>
      <w:lvlText w:val=""/>
      <w:lvlJc w:val="left"/>
      <w:pPr>
        <w:ind w:left="12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14" w15:restartNumberingAfterBreak="0">
    <w:nsid w:val="3FDD4496"/>
    <w:multiLevelType w:val="hybridMultilevel"/>
    <w:tmpl w:val="CA50FC4A"/>
    <w:lvl w:ilvl="0" w:tplc="91AA9A9A">
      <w:start w:val="1"/>
      <w:numFmt w:val="bullet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  <w:color w:val="595959" w:themeColor="text1" w:themeTint="A6"/>
        <w:sz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174540"/>
    <w:multiLevelType w:val="hybridMultilevel"/>
    <w:tmpl w:val="DE02B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6033E3"/>
    <w:multiLevelType w:val="hybridMultilevel"/>
    <w:tmpl w:val="A28EB596"/>
    <w:lvl w:ilvl="0" w:tplc="04090001">
      <w:start w:val="1"/>
      <w:numFmt w:val="bullet"/>
      <w:lvlText w:val=""/>
      <w:lvlJc w:val="left"/>
      <w:pPr>
        <w:ind w:left="12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5" w:hanging="360"/>
      </w:pPr>
      <w:rPr>
        <w:rFonts w:ascii="Wingdings" w:hAnsi="Wingdings" w:hint="default"/>
      </w:rPr>
    </w:lvl>
  </w:abstractNum>
  <w:abstractNum w:abstractNumId="17" w15:restartNumberingAfterBreak="0">
    <w:nsid w:val="4F937DBD"/>
    <w:multiLevelType w:val="hybridMultilevel"/>
    <w:tmpl w:val="4028ADF4"/>
    <w:lvl w:ilvl="0" w:tplc="B672ECCE">
      <w:start w:val="1"/>
      <w:numFmt w:val="bullet"/>
      <w:lvlText w:val=""/>
      <w:lvlJc w:val="left"/>
      <w:pPr>
        <w:ind w:left="12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18" w15:restartNumberingAfterBreak="0">
    <w:nsid w:val="500217BA"/>
    <w:multiLevelType w:val="hybridMultilevel"/>
    <w:tmpl w:val="E0FA9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AF1609"/>
    <w:multiLevelType w:val="hybridMultilevel"/>
    <w:tmpl w:val="3E64D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7A22EF"/>
    <w:multiLevelType w:val="hybridMultilevel"/>
    <w:tmpl w:val="A788ACDA"/>
    <w:lvl w:ilvl="0" w:tplc="04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21" w15:restartNumberingAfterBreak="0">
    <w:nsid w:val="568D22A6"/>
    <w:multiLevelType w:val="hybridMultilevel"/>
    <w:tmpl w:val="0B14724E"/>
    <w:lvl w:ilvl="0" w:tplc="B672ECC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E470D11"/>
    <w:multiLevelType w:val="hybridMultilevel"/>
    <w:tmpl w:val="D132F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5D3F8E"/>
    <w:multiLevelType w:val="hybridMultilevel"/>
    <w:tmpl w:val="C784AE7E"/>
    <w:lvl w:ilvl="0" w:tplc="A4D049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BFBFBF" w:themeColor="background1" w:themeShade="BF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E830AF"/>
    <w:multiLevelType w:val="hybridMultilevel"/>
    <w:tmpl w:val="B8A8A93A"/>
    <w:lvl w:ilvl="0" w:tplc="B672ECCE">
      <w:start w:val="1"/>
      <w:numFmt w:val="bullet"/>
      <w:lvlText w:val="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25" w15:restartNumberingAfterBreak="0">
    <w:nsid w:val="6A877DB2"/>
    <w:multiLevelType w:val="hybridMultilevel"/>
    <w:tmpl w:val="EE607952"/>
    <w:lvl w:ilvl="0" w:tplc="B672ECC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A207395"/>
    <w:multiLevelType w:val="hybridMultilevel"/>
    <w:tmpl w:val="BBA2C7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7" w15:restartNumberingAfterBreak="0">
    <w:nsid w:val="7ACB03C3"/>
    <w:multiLevelType w:val="hybridMultilevel"/>
    <w:tmpl w:val="2354CBD2"/>
    <w:lvl w:ilvl="0" w:tplc="B672ECCE">
      <w:start w:val="1"/>
      <w:numFmt w:val="bullet"/>
      <w:lvlText w:val=""/>
      <w:lvlJc w:val="left"/>
      <w:pPr>
        <w:ind w:left="12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B973307"/>
    <w:multiLevelType w:val="hybridMultilevel"/>
    <w:tmpl w:val="81A4D5F4"/>
    <w:lvl w:ilvl="0" w:tplc="B672ECCE">
      <w:start w:val="1"/>
      <w:numFmt w:val="bullet"/>
      <w:lvlText w:val=""/>
      <w:lvlJc w:val="left"/>
      <w:pPr>
        <w:ind w:left="12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29" w15:restartNumberingAfterBreak="0">
    <w:nsid w:val="7D8D4D3D"/>
    <w:multiLevelType w:val="hybridMultilevel"/>
    <w:tmpl w:val="9F227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E54296C"/>
    <w:multiLevelType w:val="hybridMultilevel"/>
    <w:tmpl w:val="B5D67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2"/>
  </w:num>
  <w:num w:numId="3">
    <w:abstractNumId w:val="9"/>
  </w:num>
  <w:num w:numId="4">
    <w:abstractNumId w:val="7"/>
  </w:num>
  <w:num w:numId="5">
    <w:abstractNumId w:val="29"/>
  </w:num>
  <w:num w:numId="6">
    <w:abstractNumId w:val="19"/>
  </w:num>
  <w:num w:numId="7">
    <w:abstractNumId w:val="30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23"/>
  </w:num>
  <w:num w:numId="13">
    <w:abstractNumId w:val="12"/>
  </w:num>
  <w:num w:numId="14">
    <w:abstractNumId w:val="14"/>
  </w:num>
  <w:num w:numId="15">
    <w:abstractNumId w:val="10"/>
  </w:num>
  <w:num w:numId="16">
    <w:abstractNumId w:val="27"/>
  </w:num>
  <w:num w:numId="17">
    <w:abstractNumId w:val="28"/>
  </w:num>
  <w:num w:numId="18">
    <w:abstractNumId w:val="6"/>
  </w:num>
  <w:num w:numId="19">
    <w:abstractNumId w:val="13"/>
  </w:num>
  <w:num w:numId="20">
    <w:abstractNumId w:val="10"/>
  </w:num>
  <w:num w:numId="21">
    <w:abstractNumId w:val="17"/>
  </w:num>
  <w:num w:numId="22">
    <w:abstractNumId w:val="10"/>
  </w:num>
  <w:num w:numId="23">
    <w:abstractNumId w:val="24"/>
  </w:num>
  <w:num w:numId="24">
    <w:abstractNumId w:val="10"/>
  </w:num>
  <w:num w:numId="25">
    <w:abstractNumId w:val="10"/>
  </w:num>
  <w:num w:numId="26">
    <w:abstractNumId w:val="4"/>
  </w:num>
  <w:num w:numId="27">
    <w:abstractNumId w:val="8"/>
  </w:num>
  <w:num w:numId="28">
    <w:abstractNumId w:val="20"/>
  </w:num>
  <w:num w:numId="29">
    <w:abstractNumId w:val="26"/>
  </w:num>
  <w:num w:numId="30">
    <w:abstractNumId w:val="16"/>
  </w:num>
  <w:num w:numId="31">
    <w:abstractNumId w:val="11"/>
  </w:num>
  <w:num w:numId="32">
    <w:abstractNumId w:val="18"/>
  </w:num>
  <w:num w:numId="33">
    <w:abstractNumId w:val="25"/>
  </w:num>
  <w:num w:numId="34">
    <w:abstractNumId w:val="5"/>
  </w:num>
  <w:num w:numId="3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4CB"/>
    <w:rsid w:val="000B3E3B"/>
    <w:rsid w:val="000B718C"/>
    <w:rsid w:val="00107D0D"/>
    <w:rsid w:val="00110FE0"/>
    <w:rsid w:val="001304C6"/>
    <w:rsid w:val="00194340"/>
    <w:rsid w:val="002070A0"/>
    <w:rsid w:val="00232F15"/>
    <w:rsid w:val="00255D1A"/>
    <w:rsid w:val="002E5D53"/>
    <w:rsid w:val="00320560"/>
    <w:rsid w:val="003E16D6"/>
    <w:rsid w:val="003F39C7"/>
    <w:rsid w:val="004054CB"/>
    <w:rsid w:val="00413522"/>
    <w:rsid w:val="004335F1"/>
    <w:rsid w:val="00481BAE"/>
    <w:rsid w:val="004D1BDA"/>
    <w:rsid w:val="005E2B51"/>
    <w:rsid w:val="00617C0C"/>
    <w:rsid w:val="00692472"/>
    <w:rsid w:val="006C02D2"/>
    <w:rsid w:val="006E20BF"/>
    <w:rsid w:val="006E33BC"/>
    <w:rsid w:val="00770E05"/>
    <w:rsid w:val="00774601"/>
    <w:rsid w:val="00841CA4"/>
    <w:rsid w:val="00851663"/>
    <w:rsid w:val="008B259F"/>
    <w:rsid w:val="008D1694"/>
    <w:rsid w:val="008D6AD3"/>
    <w:rsid w:val="00961072"/>
    <w:rsid w:val="009B2BD4"/>
    <w:rsid w:val="00A16D47"/>
    <w:rsid w:val="00A77A05"/>
    <w:rsid w:val="00AD4F91"/>
    <w:rsid w:val="00AE61C8"/>
    <w:rsid w:val="00B072B5"/>
    <w:rsid w:val="00B86E79"/>
    <w:rsid w:val="00C16AB9"/>
    <w:rsid w:val="00C7529A"/>
    <w:rsid w:val="00C7601A"/>
    <w:rsid w:val="00D65E3F"/>
    <w:rsid w:val="00D717B9"/>
    <w:rsid w:val="00D76103"/>
    <w:rsid w:val="00DC384E"/>
    <w:rsid w:val="00E12AC3"/>
    <w:rsid w:val="00E857FB"/>
    <w:rsid w:val="00ED51CA"/>
    <w:rsid w:val="00EE37C2"/>
    <w:rsid w:val="00F06D44"/>
    <w:rsid w:val="00F75D2E"/>
    <w:rsid w:val="00FB5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5D914A05"/>
  <w15:docId w15:val="{7F4C3427-2762-4530-A4A3-4A5A1907D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5" w:qFormat="1"/>
    <w:lsdException w:name="List Number" w:uiPriority="5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10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0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iPriority="9" w:unhideWhenUsed="1" w:qFormat="1"/>
    <w:lsdException w:name="List Continue 2" w:semiHidden="1" w:uiPriority="10" w:unhideWhenUsed="1" w:qFormat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5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320560"/>
  </w:style>
  <w:style w:type="paragraph" w:styleId="Heading1">
    <w:name w:val="heading 1"/>
    <w:basedOn w:val="Normal"/>
    <w:link w:val="Heading1Char"/>
    <w:uiPriority w:val="3"/>
    <w:unhideWhenUsed/>
    <w:qFormat/>
    <w:pPr>
      <w:outlineLvl w:val="0"/>
    </w:pPr>
    <w:rPr>
      <w:rFonts w:asciiTheme="majorHAnsi" w:hAnsiTheme="majorHAnsi"/>
      <w:caps/>
      <w:color w:val="595959" w:themeColor="text1" w:themeTint="A6"/>
      <w:spacing w:val="10"/>
      <w:sz w:val="18"/>
    </w:rPr>
  </w:style>
  <w:style w:type="paragraph" w:styleId="Heading2">
    <w:name w:val="heading 2"/>
    <w:basedOn w:val="Normal"/>
    <w:next w:val="Normal"/>
    <w:link w:val="Heading2Char"/>
    <w:uiPriority w:val="3"/>
    <w:semiHidden/>
    <w:unhideWhenUsed/>
    <w:qFormat/>
    <w:pPr>
      <w:outlineLvl w:val="1"/>
    </w:pPr>
    <w:rPr>
      <w:rFonts w:asciiTheme="majorHAnsi" w:hAnsiTheme="majorHAnsi"/>
      <w:caps/>
      <w:color w:val="595959" w:themeColor="text1" w:themeTint="A6"/>
      <w:spacing w:val="10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Heading1"/>
    <w:next w:val="Normal"/>
    <w:link w:val="Heading4Char"/>
    <w:uiPriority w:val="3"/>
    <w:semiHidden/>
    <w:unhideWhenUsed/>
    <w:qFormat/>
    <w:pPr>
      <w:outlineLvl w:val="3"/>
    </w:pPr>
    <w:rPr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3"/>
    <w:rPr>
      <w:rFonts w:asciiTheme="majorHAnsi" w:hAnsiTheme="majorHAnsi"/>
      <w:caps/>
      <w:color w:val="595959" w:themeColor="text1" w:themeTint="A6"/>
      <w:spacing w:val="10"/>
      <w:sz w:val="18"/>
    </w:rPr>
  </w:style>
  <w:style w:type="character" w:styleId="Emphasis">
    <w:name w:val="Emphasis"/>
    <w:basedOn w:val="DefaultParagraphFont"/>
    <w:uiPriority w:val="4"/>
    <w:qFormat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3"/>
    <w:semiHidden/>
    <w:rPr>
      <w:rFonts w:asciiTheme="majorHAnsi" w:hAnsiTheme="majorHAnsi"/>
      <w:caps/>
      <w:color w:val="595959" w:themeColor="text1" w:themeTint="A6"/>
      <w:spacing w:val="10"/>
    </w:rPr>
  </w:style>
  <w:style w:type="character" w:customStyle="1" w:styleId="Heading3Char">
    <w:name w:val="Heading 3 Char"/>
    <w:basedOn w:val="DefaultParagraphFont"/>
    <w:link w:val="Heading3"/>
    <w:uiPriority w:val="3"/>
    <w:semiHidden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3"/>
    <w:semiHidden/>
    <w:rPr>
      <w:rFonts w:asciiTheme="majorHAnsi" w:hAnsiTheme="majorHAnsi"/>
      <w:caps/>
      <w:spacing w:val="10"/>
      <w:sz w:val="18"/>
    </w:rPr>
  </w:style>
  <w:style w:type="paragraph" w:styleId="Header">
    <w:name w:val="header"/>
    <w:basedOn w:val="Normal"/>
    <w:link w:val="HeaderChar"/>
    <w:uiPriority w:val="99"/>
    <w:unhideWhenUsed/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Bullet">
    <w:name w:val="List Bullet"/>
    <w:basedOn w:val="Normal"/>
    <w:uiPriority w:val="5"/>
    <w:qFormat/>
    <w:pPr>
      <w:numPr>
        <w:numId w:val="15"/>
      </w:numPr>
      <w:spacing w:after="80"/>
    </w:pPr>
  </w:style>
  <w:style w:type="paragraph" w:styleId="ListNumber">
    <w:name w:val="List Number"/>
    <w:basedOn w:val="Normal"/>
    <w:uiPriority w:val="5"/>
    <w:qFormat/>
    <w:pPr>
      <w:numPr>
        <w:numId w:val="9"/>
      </w:numPr>
      <w:contextualSpacing/>
    </w:pPr>
  </w:style>
  <w:style w:type="paragraph" w:styleId="Title">
    <w:name w:val="Title"/>
    <w:basedOn w:val="Normal"/>
    <w:link w:val="TitleChar"/>
    <w:uiPriority w:val="1"/>
    <w:qFormat/>
    <w:pPr>
      <w:contextualSpacing/>
    </w:pPr>
    <w:rPr>
      <w:rFonts w:asciiTheme="majorHAnsi" w:eastAsiaTheme="majorEastAsia" w:hAnsiTheme="majorHAnsi" w:cstheme="majorBidi"/>
      <w:caps/>
      <w:color w:val="595959" w:themeColor="text1" w:themeTint="A6"/>
      <w:spacing w:val="10"/>
      <w:kern w:val="28"/>
      <w:sz w:val="23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color w:val="595959" w:themeColor="text1" w:themeTint="A6"/>
      <w:spacing w:val="10"/>
      <w:kern w:val="28"/>
      <w:sz w:val="23"/>
      <w:szCs w:val="56"/>
    </w:rPr>
  </w:style>
  <w:style w:type="character" w:styleId="Hyperlink">
    <w:name w:val="Hyperlink"/>
    <w:basedOn w:val="DefaultParagraphFont"/>
    <w:uiPriority w:val="99"/>
    <w:unhideWhenUsed/>
    <w:rsid w:val="00D717B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17B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unhideWhenUsed/>
    <w:qFormat/>
    <w:rsid w:val="005E2B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ar\AppData\Roaming\Microsoft\Templates\Resume%20for%20recent%20college%20gradu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DAF5085D617453D8BBAD99C024BA1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B2D828-EC75-494C-8463-5B6F57FC1C6E}"/>
      </w:docPartPr>
      <w:docPartBody>
        <w:p w:rsidR="000F2DCE" w:rsidRDefault="00BB3701">
          <w:pPr>
            <w:pStyle w:val="2DAF5085D617453D8BBAD99C024BA136"/>
          </w:pPr>
          <w:r>
            <w:t>Your Name</w:t>
          </w:r>
        </w:p>
      </w:docPartBody>
    </w:docPart>
    <w:docPart>
      <w:docPartPr>
        <w:name w:val="3EDFCB3748F44E7AB326E311B5F2A8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40D3A0-E3FD-4FA0-9893-CB3328EFAD9F}"/>
      </w:docPartPr>
      <w:docPartBody>
        <w:p w:rsidR="000F2DCE" w:rsidRDefault="000F3127" w:rsidP="000F3127">
          <w:pPr>
            <w:pStyle w:val="3EDFCB3748F44E7AB326E311B5F2A82E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BA2FF3"/>
    <w:multiLevelType w:val="hybridMultilevel"/>
    <w:tmpl w:val="5A04AEA0"/>
    <w:lvl w:ilvl="0" w:tplc="29261B8C">
      <w:start w:val="1"/>
      <w:numFmt w:val="bullet"/>
      <w:pStyle w:val="ListBullet"/>
      <w:lvlText w:val=""/>
      <w:lvlJc w:val="left"/>
      <w:pPr>
        <w:tabs>
          <w:tab w:val="num" w:pos="504"/>
        </w:tabs>
        <w:ind w:left="504" w:hanging="360"/>
      </w:pPr>
      <w:rPr>
        <w:rFonts w:ascii="Symbol" w:hAnsi="Symbol" w:hint="default"/>
        <w:color w:val="595959" w:themeColor="text1" w:themeTint="A6"/>
        <w:sz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127"/>
    <w:rsid w:val="00053C62"/>
    <w:rsid w:val="000F2DCE"/>
    <w:rsid w:val="000F3127"/>
    <w:rsid w:val="00211142"/>
    <w:rsid w:val="00366AB2"/>
    <w:rsid w:val="00681AE9"/>
    <w:rsid w:val="00A11CE6"/>
    <w:rsid w:val="00A77484"/>
    <w:rsid w:val="00BB3701"/>
    <w:rsid w:val="00DB4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5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DAF5085D617453D8BBAD99C024BA136">
    <w:name w:val="2DAF5085D617453D8BBAD99C024BA136"/>
  </w:style>
  <w:style w:type="paragraph" w:customStyle="1" w:styleId="B05050447D1F4208A447680F453E4A41">
    <w:name w:val="B05050447D1F4208A447680F453E4A41"/>
  </w:style>
  <w:style w:type="paragraph" w:customStyle="1" w:styleId="9CFA441A46194ED89D8099B0D97EF62A">
    <w:name w:val="9CFA441A46194ED89D8099B0D97EF62A"/>
  </w:style>
  <w:style w:type="paragraph" w:customStyle="1" w:styleId="CFF5EE53490E498B84853C242F38387D">
    <w:name w:val="CFF5EE53490E498B84853C242F38387D"/>
  </w:style>
  <w:style w:type="paragraph" w:customStyle="1" w:styleId="70D7FB3F53DD4D09BEE1486FFB174A35">
    <w:name w:val="70D7FB3F53DD4D09BEE1486FFB174A35"/>
  </w:style>
  <w:style w:type="paragraph" w:customStyle="1" w:styleId="2998A1622DD943EE84112122E18CAB76">
    <w:name w:val="2998A1622DD943EE84112122E18CAB76"/>
  </w:style>
  <w:style w:type="paragraph" w:customStyle="1" w:styleId="B81721C405234E918F032D1304C87937">
    <w:name w:val="B81721C405234E918F032D1304C87937"/>
  </w:style>
  <w:style w:type="paragraph" w:customStyle="1" w:styleId="529DFF8B3E8B4C2597552085D61BCD26">
    <w:name w:val="529DFF8B3E8B4C2597552085D61BCD26"/>
  </w:style>
  <w:style w:type="paragraph" w:customStyle="1" w:styleId="E27E16FE67454886BAD88D3C1E91AD36">
    <w:name w:val="E27E16FE67454886BAD88D3C1E91AD36"/>
  </w:style>
  <w:style w:type="character" w:styleId="Emphasis">
    <w:name w:val="Emphasis"/>
    <w:basedOn w:val="DefaultParagraphFont"/>
    <w:uiPriority w:val="4"/>
    <w:qFormat/>
    <w:rsid w:val="000F3127"/>
    <w:rPr>
      <w:i/>
      <w:iCs/>
    </w:rPr>
  </w:style>
  <w:style w:type="paragraph" w:customStyle="1" w:styleId="F7EDBF1E39E84F34918CDF4A27F80B34">
    <w:name w:val="F7EDBF1E39E84F34918CDF4A27F80B34"/>
  </w:style>
  <w:style w:type="paragraph" w:customStyle="1" w:styleId="1764538862064ACB9E318096C418B82A">
    <w:name w:val="1764538862064ACB9E318096C418B82A"/>
  </w:style>
  <w:style w:type="paragraph" w:styleId="ListBullet">
    <w:name w:val="List Bullet"/>
    <w:basedOn w:val="Normal"/>
    <w:uiPriority w:val="5"/>
    <w:qFormat/>
    <w:rsid w:val="000F3127"/>
    <w:pPr>
      <w:numPr>
        <w:numId w:val="1"/>
      </w:numPr>
      <w:spacing w:after="80" w:line="240" w:lineRule="auto"/>
    </w:pPr>
    <w:rPr>
      <w:sz w:val="20"/>
      <w:szCs w:val="20"/>
    </w:rPr>
  </w:style>
  <w:style w:type="paragraph" w:customStyle="1" w:styleId="0476612E33194F70B81C863AF4252B32">
    <w:name w:val="0476612E33194F70B81C863AF4252B32"/>
  </w:style>
  <w:style w:type="paragraph" w:customStyle="1" w:styleId="9F9BC5E8B4454EB59FBD67F0D765DB9E">
    <w:name w:val="9F9BC5E8B4454EB59FBD67F0D765DB9E"/>
  </w:style>
  <w:style w:type="paragraph" w:customStyle="1" w:styleId="83BF3C75FD7444AAA6FF8118D07BCEF6">
    <w:name w:val="83BF3C75FD7444AAA6FF8118D07BCEF6"/>
  </w:style>
  <w:style w:type="paragraph" w:customStyle="1" w:styleId="62238921C64F4FA8BF5058C1BD80E03D">
    <w:name w:val="62238921C64F4FA8BF5058C1BD80E03D"/>
  </w:style>
  <w:style w:type="paragraph" w:customStyle="1" w:styleId="10281538F90E4B7B82320E52CBFE3C9D">
    <w:name w:val="10281538F90E4B7B82320E52CBFE3C9D"/>
  </w:style>
  <w:style w:type="paragraph" w:customStyle="1" w:styleId="B36CEEE850234E659387F0288A5165F1">
    <w:name w:val="B36CEEE850234E659387F0288A5165F1"/>
  </w:style>
  <w:style w:type="paragraph" w:customStyle="1" w:styleId="1E739EBDE4D247E9A81873E05AE42B93">
    <w:name w:val="1E739EBDE4D247E9A81873E05AE42B93"/>
  </w:style>
  <w:style w:type="paragraph" w:customStyle="1" w:styleId="96833B5868864092864B324E3F970007">
    <w:name w:val="96833B5868864092864B324E3F970007"/>
  </w:style>
  <w:style w:type="paragraph" w:customStyle="1" w:styleId="FAF49B7B5AB140CBA30F2E8A413C4140">
    <w:name w:val="FAF49B7B5AB140CBA30F2E8A413C4140"/>
  </w:style>
  <w:style w:type="paragraph" w:customStyle="1" w:styleId="200F566DB25144DFA78522D7EE80EF81">
    <w:name w:val="200F566DB25144DFA78522D7EE80EF81"/>
  </w:style>
  <w:style w:type="paragraph" w:customStyle="1" w:styleId="63ABEF31E97340D19D873CC40326E087">
    <w:name w:val="63ABEF31E97340D19D873CC40326E087"/>
  </w:style>
  <w:style w:type="paragraph" w:customStyle="1" w:styleId="ED6C400AB51646C7AB1805A51A794650">
    <w:name w:val="ED6C400AB51646C7AB1805A51A794650"/>
  </w:style>
  <w:style w:type="paragraph" w:customStyle="1" w:styleId="61559151A3F74A309E08989D51E50764">
    <w:name w:val="61559151A3F74A309E08989D51E50764"/>
  </w:style>
  <w:style w:type="paragraph" w:customStyle="1" w:styleId="8821A1E26948445EB7A9624574542FDA">
    <w:name w:val="8821A1E26948445EB7A9624574542FDA"/>
  </w:style>
  <w:style w:type="paragraph" w:customStyle="1" w:styleId="547EFDCC155240729B9D172F39E7D3EF">
    <w:name w:val="547EFDCC155240729B9D172F39E7D3EF"/>
  </w:style>
  <w:style w:type="paragraph" w:customStyle="1" w:styleId="5DAE62D36D6B4C5A836501892B6334A0">
    <w:name w:val="5DAE62D36D6B4C5A836501892B6334A0"/>
  </w:style>
  <w:style w:type="paragraph" w:customStyle="1" w:styleId="7D4402A137A4417C8CF1BBE63145122B">
    <w:name w:val="7D4402A137A4417C8CF1BBE63145122B"/>
  </w:style>
  <w:style w:type="paragraph" w:customStyle="1" w:styleId="8945C061065449D0AEBF64393ABC0370">
    <w:name w:val="8945C061065449D0AEBF64393ABC0370"/>
  </w:style>
  <w:style w:type="paragraph" w:customStyle="1" w:styleId="D6698E777DEF44D0A4C2C9B8D844551C">
    <w:name w:val="D6698E777DEF44D0A4C2C9B8D844551C"/>
  </w:style>
  <w:style w:type="paragraph" w:customStyle="1" w:styleId="1A8F205E2F2C43C2BD1EB9CB702A6A93">
    <w:name w:val="1A8F205E2F2C43C2BD1EB9CB702A6A93"/>
  </w:style>
  <w:style w:type="paragraph" w:customStyle="1" w:styleId="3EDFCB3748F44E7AB326E311B5F2A82E">
    <w:name w:val="3EDFCB3748F44E7AB326E311B5F2A82E"/>
    <w:rsid w:val="000F3127"/>
  </w:style>
  <w:style w:type="paragraph" w:customStyle="1" w:styleId="EDF2106B83DE4350B0E537070A189316">
    <w:name w:val="EDF2106B83DE4350B0E537070A189316"/>
    <w:rsid w:val="000F3127"/>
  </w:style>
  <w:style w:type="paragraph" w:customStyle="1" w:styleId="101E1F4C2E544A7292DA237638DDD10F">
    <w:name w:val="101E1F4C2E544A7292DA237638DDD10F"/>
    <w:rsid w:val="000F3127"/>
  </w:style>
  <w:style w:type="paragraph" w:customStyle="1" w:styleId="787785A380CE413BBE312C6FBB3AB560">
    <w:name w:val="787785A380CE413BBE312C6FBB3AB560"/>
    <w:rsid w:val="000F3127"/>
  </w:style>
  <w:style w:type="paragraph" w:customStyle="1" w:styleId="7ABC63FBC9624ED1AE9CA5A23D736C40">
    <w:name w:val="7ABC63FBC9624ED1AE9CA5A23D736C40"/>
    <w:rsid w:val="000F3127"/>
  </w:style>
  <w:style w:type="paragraph" w:customStyle="1" w:styleId="A2D3049B5FA64112B4AD2A29CC14569F">
    <w:name w:val="A2D3049B5FA64112B4AD2A29CC14569F"/>
    <w:rsid w:val="000F3127"/>
  </w:style>
  <w:style w:type="paragraph" w:customStyle="1" w:styleId="6FEEE162F0494E5FB9B20D8ACE88CB95">
    <w:name w:val="6FEEE162F0494E5FB9B20D8ACE88CB95"/>
    <w:rsid w:val="000F3127"/>
  </w:style>
  <w:style w:type="paragraph" w:customStyle="1" w:styleId="7CBD3F8C368F413B81103B026FDCC92E">
    <w:name w:val="7CBD3F8C368F413B81103B026FDCC92E"/>
    <w:rsid w:val="000F3127"/>
  </w:style>
  <w:style w:type="paragraph" w:customStyle="1" w:styleId="9F6A193D60124605B2BA84DB804F7AEE">
    <w:name w:val="9F6A193D60124605B2BA84DB804F7AEE"/>
    <w:rsid w:val="000F3127"/>
  </w:style>
  <w:style w:type="paragraph" w:customStyle="1" w:styleId="975B5DB580C4489D84480C233892C085">
    <w:name w:val="975B5DB580C4489D84480C233892C085"/>
    <w:rsid w:val="000F3127"/>
  </w:style>
  <w:style w:type="paragraph" w:customStyle="1" w:styleId="AB6B7094D97E4166A8B61028386DB9E7">
    <w:name w:val="AB6B7094D97E4166A8B61028386DB9E7"/>
    <w:rsid w:val="000F3127"/>
  </w:style>
  <w:style w:type="paragraph" w:customStyle="1" w:styleId="811D5A74D61C4BA1BBFDEDC33407CCC2">
    <w:name w:val="811D5A74D61C4BA1BBFDEDC33407CCC2"/>
    <w:rsid w:val="000F3127"/>
  </w:style>
  <w:style w:type="paragraph" w:customStyle="1" w:styleId="5E416BFEE4F54722B1D35EAAA85D3DD1">
    <w:name w:val="5E416BFEE4F54722B1D35EAAA85D3DD1"/>
    <w:rsid w:val="000F3127"/>
  </w:style>
  <w:style w:type="paragraph" w:customStyle="1" w:styleId="0830CA4991514F31B1F28434D0C4525C">
    <w:name w:val="0830CA4991514F31B1F28434D0C4525C"/>
    <w:rsid w:val="000F3127"/>
  </w:style>
  <w:style w:type="paragraph" w:customStyle="1" w:styleId="8A881606E48A434BAD378011FDD0120E">
    <w:name w:val="8A881606E48A434BAD378011FDD0120E"/>
    <w:rsid w:val="000F3127"/>
  </w:style>
  <w:style w:type="paragraph" w:customStyle="1" w:styleId="EAE3F0493E2345F28F926D4C3D4D574B">
    <w:name w:val="EAE3F0493E2345F28F926D4C3D4D574B"/>
    <w:rsid w:val="000F3127"/>
  </w:style>
  <w:style w:type="paragraph" w:customStyle="1" w:styleId="0212B9FE437B498B948CD0AB0B10B16E">
    <w:name w:val="0212B9FE437B498B948CD0AB0B10B16E"/>
    <w:rsid w:val="000F3127"/>
  </w:style>
  <w:style w:type="paragraph" w:customStyle="1" w:styleId="32A94A5297A9451B8FD0497E29C5702E">
    <w:name w:val="32A94A5297A9451B8FD0497E29C5702E"/>
    <w:rsid w:val="000F3127"/>
  </w:style>
  <w:style w:type="paragraph" w:customStyle="1" w:styleId="20F7EDCB819E461AAD48E349D37FBC07">
    <w:name w:val="20F7EDCB819E461AAD48E349D37FBC07"/>
    <w:rsid w:val="000F3127"/>
  </w:style>
  <w:style w:type="paragraph" w:customStyle="1" w:styleId="15484F3FB81A499F862000EAFAE18E94">
    <w:name w:val="15484F3FB81A499F862000EAFAE18E94"/>
    <w:rsid w:val="000F3127"/>
  </w:style>
  <w:style w:type="paragraph" w:customStyle="1" w:styleId="DFBD361095B94B6A9F5FFA929CB4CC19">
    <w:name w:val="DFBD361095B94B6A9F5FFA929CB4CC19"/>
    <w:rsid w:val="000F3127"/>
  </w:style>
  <w:style w:type="paragraph" w:customStyle="1" w:styleId="50A4A47A3BF34461A4C3C0A04F4A5A38">
    <w:name w:val="50A4A47A3BF34461A4C3C0A04F4A5A38"/>
    <w:rsid w:val="000F3127"/>
  </w:style>
  <w:style w:type="paragraph" w:customStyle="1" w:styleId="0B79E67251154A0CA7A98A59E5F7B835">
    <w:name w:val="0B79E67251154A0CA7A98A59E5F7B835"/>
    <w:rsid w:val="000F3127"/>
  </w:style>
  <w:style w:type="paragraph" w:customStyle="1" w:styleId="ECDBBB834E824BA1B8ABFA822722ECEF">
    <w:name w:val="ECDBBB834E824BA1B8ABFA822722ECEF"/>
    <w:rsid w:val="000F3127"/>
  </w:style>
  <w:style w:type="paragraph" w:customStyle="1" w:styleId="21326F74E1B4444C9DA794987137C4B4">
    <w:name w:val="21326F74E1B4444C9DA794987137C4B4"/>
    <w:rsid w:val="000F3127"/>
  </w:style>
  <w:style w:type="paragraph" w:customStyle="1" w:styleId="1F0DF61CC8AD41578183E610D7870FE0">
    <w:name w:val="1F0DF61CC8AD41578183E610D7870FE0"/>
    <w:rsid w:val="000F3127"/>
  </w:style>
  <w:style w:type="paragraph" w:customStyle="1" w:styleId="E11ED48A9287411D8CEC5E1FE916286A">
    <w:name w:val="E11ED48A9287411D8CEC5E1FE916286A"/>
    <w:rsid w:val="000F3127"/>
  </w:style>
  <w:style w:type="paragraph" w:customStyle="1" w:styleId="A601AC7EC90E41A29FC7147471379A07">
    <w:name w:val="A601AC7EC90E41A29FC7147471379A07"/>
    <w:rsid w:val="000F3127"/>
  </w:style>
  <w:style w:type="paragraph" w:customStyle="1" w:styleId="ABEB8DCD4E71441689B8C76C7FA97D43">
    <w:name w:val="ABEB8DCD4E71441689B8C76C7FA97D43"/>
    <w:rsid w:val="000F3127"/>
  </w:style>
  <w:style w:type="paragraph" w:customStyle="1" w:styleId="CCF164AF5B1F483BB2FC4A8A6FBA8842">
    <w:name w:val="CCF164AF5B1F483BB2FC4A8A6FBA8842"/>
    <w:rsid w:val="000F3127"/>
  </w:style>
  <w:style w:type="paragraph" w:customStyle="1" w:styleId="9AE05DD0C9B645899563A4300A67E44F">
    <w:name w:val="9AE05DD0C9B645899563A4300A67E44F"/>
    <w:rsid w:val="000F3127"/>
  </w:style>
  <w:style w:type="paragraph" w:customStyle="1" w:styleId="0FC49D811EF24590BB8C8A0C926A01AB">
    <w:name w:val="0FC49D811EF24590BB8C8A0C926A01AB"/>
    <w:rsid w:val="000F3127"/>
  </w:style>
  <w:style w:type="paragraph" w:customStyle="1" w:styleId="41BD37D41F7B4A05952BBF2EADEF9960">
    <w:name w:val="41BD37D41F7B4A05952BBF2EADEF9960"/>
    <w:rsid w:val="000F3127"/>
  </w:style>
  <w:style w:type="paragraph" w:customStyle="1" w:styleId="8BDA51932D114E2FA8D122B53FFEDE99">
    <w:name w:val="8BDA51932D114E2FA8D122B53FFEDE99"/>
    <w:rsid w:val="000F3127"/>
  </w:style>
  <w:style w:type="paragraph" w:customStyle="1" w:styleId="0A4E207AB0E4421FB44646259C1B42B9">
    <w:name w:val="0A4E207AB0E4421FB44646259C1B42B9"/>
    <w:rsid w:val="000F3127"/>
  </w:style>
  <w:style w:type="paragraph" w:customStyle="1" w:styleId="ED1C828F45484CF5BD759739B5C95AE7">
    <w:name w:val="ED1C828F45484CF5BD759739B5C95AE7"/>
    <w:rsid w:val="000F3127"/>
  </w:style>
  <w:style w:type="paragraph" w:customStyle="1" w:styleId="4DA589E6A2FD4C0487494F3836FAF8AB">
    <w:name w:val="4DA589E6A2FD4C0487494F3836FAF8AB"/>
    <w:rsid w:val="000F3127"/>
  </w:style>
  <w:style w:type="paragraph" w:customStyle="1" w:styleId="E1AC5FB67FBC4516A83BF1A0E05963B9">
    <w:name w:val="E1AC5FB67FBC4516A83BF1A0E05963B9"/>
    <w:rsid w:val="000F3127"/>
  </w:style>
  <w:style w:type="paragraph" w:customStyle="1" w:styleId="74FC64CCEEFF4BD0A63135BAA7291492">
    <w:name w:val="74FC64CCEEFF4BD0A63135BAA7291492"/>
    <w:rsid w:val="000F3127"/>
  </w:style>
  <w:style w:type="paragraph" w:customStyle="1" w:styleId="A1E0B4BD0236404E955DA17161644774">
    <w:name w:val="A1E0B4BD0236404E955DA17161644774"/>
    <w:rsid w:val="000F3127"/>
  </w:style>
  <w:style w:type="paragraph" w:customStyle="1" w:styleId="7F4728A57B0D4F9B815AD2A72101BBC5">
    <w:name w:val="7F4728A57B0D4F9B815AD2A72101BBC5"/>
    <w:rsid w:val="000F3127"/>
  </w:style>
  <w:style w:type="paragraph" w:customStyle="1" w:styleId="B6EEEE0C7C144F0A994DD4A25DAE8C2C">
    <w:name w:val="B6EEEE0C7C144F0A994DD4A25DAE8C2C"/>
    <w:rsid w:val="000F3127"/>
  </w:style>
  <w:style w:type="paragraph" w:customStyle="1" w:styleId="905524E5FE0C4933939F90E0EA739903">
    <w:name w:val="905524E5FE0C4933939F90E0EA739903"/>
    <w:rsid w:val="000F3127"/>
  </w:style>
  <w:style w:type="paragraph" w:customStyle="1" w:styleId="E4B236C2CB724573AC5A6C502F83DFB6">
    <w:name w:val="E4B236C2CB724573AC5A6C502F83DFB6"/>
    <w:rsid w:val="000F3127"/>
  </w:style>
  <w:style w:type="paragraph" w:customStyle="1" w:styleId="577780F2CD044872B47114C2E175C4A8">
    <w:name w:val="577780F2CD044872B47114C2E175C4A8"/>
    <w:rsid w:val="000F3127"/>
  </w:style>
  <w:style w:type="paragraph" w:customStyle="1" w:styleId="FAAD264EB2FB43D18643DFF188E01B14">
    <w:name w:val="FAAD264EB2FB43D18643DFF188E01B14"/>
    <w:rsid w:val="000F3127"/>
  </w:style>
  <w:style w:type="paragraph" w:customStyle="1" w:styleId="A518C07332F948C1B58D481FFFC06CD5">
    <w:name w:val="A518C07332F948C1B58D481FFFC06CD5"/>
    <w:rsid w:val="000F3127"/>
  </w:style>
  <w:style w:type="paragraph" w:customStyle="1" w:styleId="DD4C2EEE12164343AC2623E45A944468">
    <w:name w:val="DD4C2EEE12164343AC2623E45A944468"/>
    <w:rsid w:val="000F3127"/>
  </w:style>
  <w:style w:type="paragraph" w:customStyle="1" w:styleId="806DED4BCFB54F36AFA694354E56E1BA">
    <w:name w:val="806DED4BCFB54F36AFA694354E56E1BA"/>
    <w:rsid w:val="000F3127"/>
  </w:style>
  <w:style w:type="paragraph" w:customStyle="1" w:styleId="39A724AD3ADD4EADB5033CDEEA86ADA2">
    <w:name w:val="39A724AD3ADD4EADB5033CDEEA86ADA2"/>
    <w:rsid w:val="000F3127"/>
  </w:style>
  <w:style w:type="paragraph" w:customStyle="1" w:styleId="51247FBCED914B598D5D4EDC0352771F">
    <w:name w:val="51247FBCED914B598D5D4EDC0352771F"/>
    <w:rsid w:val="000F3127"/>
  </w:style>
  <w:style w:type="paragraph" w:customStyle="1" w:styleId="3E543481E30A4C55BB4563E9C9AA5328">
    <w:name w:val="3E543481E30A4C55BB4563E9C9AA5328"/>
    <w:rsid w:val="000F3127"/>
  </w:style>
  <w:style w:type="paragraph" w:customStyle="1" w:styleId="DF1299C8D33F4992BD15EA35700FEBAD">
    <w:name w:val="DF1299C8D33F4992BD15EA35700FEBAD"/>
    <w:rsid w:val="000F3127"/>
  </w:style>
  <w:style w:type="paragraph" w:customStyle="1" w:styleId="911D4E4EF3E64913B835FB26E6D64576">
    <w:name w:val="911D4E4EF3E64913B835FB26E6D64576"/>
    <w:rsid w:val="000F3127"/>
  </w:style>
  <w:style w:type="paragraph" w:customStyle="1" w:styleId="FA669C54AAB5499E8BA475E38297184F">
    <w:name w:val="FA669C54AAB5499E8BA475E38297184F"/>
    <w:rsid w:val="000F3127"/>
  </w:style>
  <w:style w:type="paragraph" w:customStyle="1" w:styleId="C921796F4E4A40D8BCD174A37D19C030">
    <w:name w:val="C921796F4E4A40D8BCD174A37D19C030"/>
    <w:rsid w:val="000F31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100000" t="-60000" r="100000" b="20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/>
</file>

<file path=customXml/itemProps1.xml><?xml version="1.0" encoding="utf-8"?>
<ds:datastoreItem xmlns:ds="http://schemas.openxmlformats.org/officeDocument/2006/customXml" ds:itemID="{03A856FD-6DD2-4295-89EB-E12E5CFC81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for recent college graduate</Template>
  <TotalTime>23</TotalTime>
  <Pages>2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Guisande</dc:creator>
  <cp:keywords/>
  <dc:description/>
  <cp:lastModifiedBy>Diego Guisande</cp:lastModifiedBy>
  <cp:revision>2</cp:revision>
  <dcterms:created xsi:type="dcterms:W3CDTF">2019-06-23T03:19:00Z</dcterms:created>
  <dcterms:modified xsi:type="dcterms:W3CDTF">2019-06-23T03:42:00Z</dcterms:modified>
  <cp:version/>
</cp:coreProperties>
</file>